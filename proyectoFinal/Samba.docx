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E401" w14:textId="22946823" w:rsidR="00CA0881" w:rsidRDefault="00E533C0" w:rsidP="73A8A2DA">
      <w:pPr>
        <w:pStyle w:val="authorinfo"/>
        <w:rPr>
          <w:b/>
          <w:bCs/>
          <w:sz w:val="28"/>
          <w:szCs w:val="28"/>
        </w:rPr>
      </w:pPr>
      <w:r>
        <w:rPr>
          <w:b/>
          <w:bCs/>
          <w:sz w:val="28"/>
          <w:szCs w:val="28"/>
        </w:rPr>
        <w:t>PROYECTO FINAL</w:t>
      </w:r>
    </w:p>
    <w:p w14:paraId="6DAF8EFB" w14:textId="0EB73DCC" w:rsidR="00F0418F" w:rsidRPr="00F0418F" w:rsidRDefault="00F0418F" w:rsidP="00F0418F">
      <w:pPr>
        <w:pStyle w:val="email"/>
      </w:pPr>
      <w:r>
        <w:t>Ruta M</w:t>
      </w:r>
      <w:r w:rsidR="007E5DA8">
        <w:t>á</w:t>
      </w:r>
      <w:r>
        <w:t>s Corta Entre Estaciones Del Metro De La CDMX</w:t>
      </w:r>
      <w:r w:rsidR="00BF57B5">
        <w:t xml:space="preserve"> usando algoritmo de optimización</w:t>
      </w:r>
    </w:p>
    <w:p w14:paraId="166C098C" w14:textId="77777777" w:rsidR="00CA0881" w:rsidRPr="00B849E7" w:rsidRDefault="00CA0881" w:rsidP="00CA0881">
      <w:pPr>
        <w:pStyle w:val="email"/>
      </w:pPr>
    </w:p>
    <w:p w14:paraId="65B8323C" w14:textId="34E04EF6" w:rsidR="009B1D59" w:rsidRPr="00B849E7" w:rsidRDefault="009B1D59" w:rsidP="001C6CC8">
      <w:pPr>
        <w:pStyle w:val="authorinfo"/>
        <w:ind w:firstLine="0"/>
      </w:pPr>
      <w:r w:rsidRPr="00B849E7">
        <w:br/>
      </w:r>
      <w:r w:rsidR="00A51B29">
        <w:t>J</w:t>
      </w:r>
      <w:r w:rsidR="001F26D7">
        <w:t>ess</w:t>
      </w:r>
      <w:r w:rsidR="00A51B29">
        <w:t>ica Anahí Rodríguez Sosa</w:t>
      </w:r>
      <w:r w:rsidR="00714013">
        <w:t>,</w:t>
      </w:r>
      <w:r w:rsidR="00CA5573">
        <w:t xml:space="preserve"> </w:t>
      </w:r>
      <w:r w:rsidR="00F13A37">
        <w:t>Sergio Enrique Rivera Vidal</w:t>
      </w:r>
      <w:r w:rsidR="00CA5573">
        <w:t>,</w:t>
      </w:r>
      <w:r w:rsidR="00F13A37">
        <w:t xml:space="preserve"> Irv</w:t>
      </w:r>
      <w:r w:rsidR="003064D7">
        <w:t>yn Xicale Cabrera,</w:t>
      </w:r>
      <w:r w:rsidR="00CA5573">
        <w:t xml:space="preserve"> </w:t>
      </w:r>
      <w:r w:rsidR="00377386">
        <w:t>David Miranda Flores</w:t>
      </w:r>
      <w:r w:rsidR="001F5FB5">
        <w:t xml:space="preserve">, </w:t>
      </w:r>
      <w:r w:rsidR="003064D7">
        <w:t>Maya Ca</w:t>
      </w:r>
      <w:r w:rsidR="007A2401">
        <w:t>rrillo Ruiz</w:t>
      </w:r>
    </w:p>
    <w:p w14:paraId="63785E59" w14:textId="20FB0E29" w:rsidR="00252E5A" w:rsidRPr="00E418F2" w:rsidRDefault="009B1D59" w:rsidP="00252E5A">
      <w:pPr>
        <w:pStyle w:val="authorinfo"/>
      </w:pPr>
      <w:r w:rsidRPr="00E418F2">
        <w:rPr>
          <w:position w:val="6"/>
          <w:sz w:val="11"/>
          <w:szCs w:val="11"/>
        </w:rPr>
        <w:t>1</w:t>
      </w:r>
      <w:r w:rsidRPr="00E418F2">
        <w:t xml:space="preserve"> </w:t>
      </w:r>
      <w:proofErr w:type="gramStart"/>
      <w:r w:rsidR="00252E5A" w:rsidRPr="00E418F2">
        <w:t>Benemérita</w:t>
      </w:r>
      <w:proofErr w:type="gramEnd"/>
      <w:r w:rsidR="00252E5A" w:rsidRPr="00E418F2">
        <w:t xml:space="preserve"> Universidad Autónoma de Puebla</w:t>
      </w:r>
    </w:p>
    <w:p w14:paraId="1BC875B8" w14:textId="77777777" w:rsidR="00252E5A" w:rsidRPr="00E418F2" w:rsidRDefault="00252E5A" w:rsidP="00252E5A">
      <w:pPr>
        <w:pStyle w:val="authorinfo"/>
      </w:pPr>
      <w:r w:rsidRPr="00E418F2">
        <w:t>Facultad de ciencias de la computación</w:t>
      </w:r>
    </w:p>
    <w:p w14:paraId="37406088" w14:textId="7458D135" w:rsidR="009B1D59" w:rsidRPr="00B849E7" w:rsidRDefault="00252E5A" w:rsidP="001C6CC8">
      <w:pPr>
        <w:pStyle w:val="authorinfo"/>
        <w:ind w:right="-103"/>
      </w:pPr>
      <w:r w:rsidRPr="00E418F2">
        <w:t>Av. San Claudio y 14 sur Puebla, México</w:t>
      </w:r>
    </w:p>
    <w:p w14:paraId="3ABA31B5" w14:textId="589977E2" w:rsidR="00F85DAC" w:rsidRPr="00E418F2" w:rsidRDefault="004C0C2C" w:rsidP="00F85DAC">
      <w:pPr>
        <w:pStyle w:val="email"/>
      </w:pPr>
      <w:r>
        <w:t>{</w:t>
      </w:r>
      <w:proofErr w:type="spellStart"/>
      <w:r w:rsidR="002F2664">
        <w:t>jessica</w:t>
      </w:r>
      <w:proofErr w:type="spellEnd"/>
      <w:r w:rsidR="002F2664">
        <w:t xml:space="preserve">. </w:t>
      </w:r>
      <w:proofErr w:type="spellStart"/>
      <w:r w:rsidR="002F2664">
        <w:t>rodriguezso</w:t>
      </w:r>
      <w:proofErr w:type="spellEnd"/>
      <w:r w:rsidR="002B2BB0">
        <w:t>,</w:t>
      </w:r>
      <w:r w:rsidR="009865A2">
        <w:t xml:space="preserve"> </w:t>
      </w:r>
      <w:proofErr w:type="spellStart"/>
      <w:r w:rsidR="0096157F">
        <w:t>sergio</w:t>
      </w:r>
      <w:proofErr w:type="spellEnd"/>
      <w:r w:rsidR="0096157F">
        <w:t xml:space="preserve">. </w:t>
      </w:r>
      <w:proofErr w:type="spellStart"/>
      <w:proofErr w:type="gramStart"/>
      <w:r w:rsidR="0096157F">
        <w:t>riverav</w:t>
      </w:r>
      <w:r w:rsidR="007A2401">
        <w:t>,</w:t>
      </w:r>
      <w:r w:rsidR="001D17A6">
        <w:t>irvyn</w:t>
      </w:r>
      <w:proofErr w:type="gramEnd"/>
      <w:r w:rsidR="001D17A6">
        <w:t>.xicale</w:t>
      </w:r>
      <w:proofErr w:type="spellEnd"/>
      <w:r w:rsidR="007A2401">
        <w:t xml:space="preserve"> </w:t>
      </w:r>
      <w:r w:rsidR="00821C6B">
        <w:t xml:space="preserve">, </w:t>
      </w:r>
      <w:proofErr w:type="spellStart"/>
      <w:r w:rsidR="00377386">
        <w:t>david.mirandaf</w:t>
      </w:r>
      <w:proofErr w:type="spellEnd"/>
      <w:r w:rsidR="00821C6B">
        <w:t>}</w:t>
      </w:r>
      <w:r w:rsidR="00F85DAC" w:rsidRPr="00B849E7">
        <w:t>@</w:t>
      </w:r>
      <w:r w:rsidR="006925E9" w:rsidRPr="00E418F2">
        <w:t>alumno</w:t>
      </w:r>
      <w:r w:rsidR="00F85DAC" w:rsidRPr="00E418F2">
        <w:t>.buap.mx</w:t>
      </w:r>
      <w:r w:rsidR="001F5FB5">
        <w:t xml:space="preserve"> </w:t>
      </w:r>
    </w:p>
    <w:p w14:paraId="0D98C33B" w14:textId="3CEEB5BC" w:rsidR="00FC1B62" w:rsidRPr="00697158" w:rsidRDefault="00FC1B62" w:rsidP="00FC1B62"/>
    <w:p w14:paraId="2CBEC50A" w14:textId="17328478" w:rsidR="00FC1B62" w:rsidRPr="007D3C53" w:rsidRDefault="00714C23" w:rsidP="00F67225">
      <w:pPr>
        <w:spacing w:before="180"/>
        <w:ind w:left="540" w:right="527" w:firstLine="0"/>
        <w:rPr>
          <w:sz w:val="18"/>
          <w:szCs w:val="18"/>
        </w:rPr>
      </w:pPr>
      <w:r w:rsidRPr="0039099B">
        <w:rPr>
          <w:b/>
          <w:bCs/>
        </w:rPr>
        <w:t>Resumen:</w:t>
      </w:r>
      <w:r w:rsidRPr="007D3C53">
        <w:rPr>
          <w:b/>
          <w:bCs/>
          <w:sz w:val="18"/>
          <w:szCs w:val="18"/>
        </w:rPr>
        <w:t xml:space="preserve"> </w:t>
      </w:r>
      <w:r w:rsidR="00EF6CD6" w:rsidRPr="00EF6CD6">
        <w:rPr>
          <w:sz w:val="18"/>
          <w:szCs w:val="18"/>
        </w:rPr>
        <w:t>En este estudio, implementamos el algoritmo del Lobo Gris para optimizar la ruta más corta en el sistema de metro de la Ciudad de México. Simulamos el comportamiento de caza de los lobos, actualizando las posiciones de las estaciones de metro y definiendo los lobos alfa, beta y delta en términos de su eficiencia en la reducción de la distancia total de viaje. Repetimos este proceso durante un número determinado de iteraciones, con el objetivo de encontrar la ruta que minimiza la distancia total entre cualquier par de estaciones.</w:t>
      </w:r>
    </w:p>
    <w:p w14:paraId="0CBD2F3E" w14:textId="77777777" w:rsidR="005604DC" w:rsidRDefault="005604DC" w:rsidP="00714C23">
      <w:pPr>
        <w:ind w:firstLine="0"/>
        <w:rPr>
          <w:b/>
          <w:bCs/>
          <w:sz w:val="22"/>
          <w:szCs w:val="22"/>
        </w:rPr>
      </w:pPr>
    </w:p>
    <w:p w14:paraId="2C75676A" w14:textId="65699CEF" w:rsidR="00FA0AAF" w:rsidRPr="0020703B" w:rsidRDefault="005604DC" w:rsidP="0020703B">
      <w:pPr>
        <w:ind w:left="540" w:right="527" w:firstLine="0"/>
        <w:rPr>
          <w:sz w:val="18"/>
          <w:szCs w:val="18"/>
        </w:rPr>
      </w:pPr>
      <w:r w:rsidRPr="00BC0326">
        <w:rPr>
          <w:b/>
          <w:bCs/>
        </w:rPr>
        <w:t xml:space="preserve">Palabras Clave: </w:t>
      </w:r>
      <w:r w:rsidR="00814802" w:rsidRPr="00814802">
        <w:rPr>
          <w:sz w:val="18"/>
          <w:szCs w:val="18"/>
        </w:rPr>
        <w:t>Lobo Gris, Ruta corta, Estaciones, Posiciones, Distancia, Iteración, Optimización, Solución, Metro de la Ciudad de México, Eficiencia, Modelo de Transporte.</w:t>
      </w:r>
    </w:p>
    <w:p w14:paraId="7525C5B6" w14:textId="54611BD4" w:rsidR="005604DC" w:rsidRPr="005604DC" w:rsidRDefault="00FA0AAF" w:rsidP="00714C23">
      <w:pPr>
        <w:ind w:firstLine="0"/>
        <w:rPr>
          <w:sz w:val="22"/>
          <w:szCs w:val="22"/>
        </w:rPr>
      </w:pPr>
      <w:r>
        <w:rPr>
          <w:sz w:val="22"/>
          <w:szCs w:val="22"/>
        </w:rPr>
        <w:t xml:space="preserve"> </w:t>
      </w:r>
    </w:p>
    <w:p w14:paraId="63E7FFCB" w14:textId="1EE4C13D" w:rsidR="004F51F0" w:rsidRPr="00B849E7" w:rsidRDefault="0073089A" w:rsidP="004F51F0">
      <w:pPr>
        <w:pStyle w:val="heading1"/>
        <w:spacing w:before="0"/>
      </w:pPr>
      <w:r>
        <w:t xml:space="preserve">1   </w:t>
      </w:r>
      <w:proofErr w:type="gramStart"/>
      <w:r>
        <w:t>Introducción</w:t>
      </w:r>
      <w:proofErr w:type="gramEnd"/>
      <w:r w:rsidR="00BF4B92">
        <w:t>.</w:t>
      </w:r>
    </w:p>
    <w:p w14:paraId="2E342F86" w14:textId="77777777" w:rsidR="003F362C" w:rsidRDefault="003F362C" w:rsidP="003F362C">
      <w:pPr>
        <w:ind w:firstLine="0"/>
      </w:pPr>
      <w:r>
        <w:t>En este reporte, exploramos la implementación del algoritmo de optimización Lobo Gris para resolver un problema fundamental en el transporte público: encontrar la ruta más corta en un sistema de metro. Utilizamos como caso de estudio el Metro de la Ciudad de México, una de las redes de transporte más grandes y complejas del mundo.</w:t>
      </w:r>
    </w:p>
    <w:p w14:paraId="2310002C" w14:textId="77777777" w:rsidR="003F362C" w:rsidRDefault="003F362C" w:rsidP="003F362C">
      <w:pPr>
        <w:ind w:firstLine="0"/>
      </w:pPr>
      <w:r>
        <w:t>El algoritmo Lobo Gris, inspirado en el comportamiento de caza de los lobos grises, es un método de optimización heurística que ha demostrado ser eficaz en una variedad de problemas. En nuestro caso, lo aplicamos para minimizar la distancia total de viaje entre estaciones de metro.</w:t>
      </w:r>
    </w:p>
    <w:p w14:paraId="37E35F51" w14:textId="77777777" w:rsidR="003F362C" w:rsidRDefault="003F362C" w:rsidP="003F362C">
      <w:pPr>
        <w:ind w:firstLine="0"/>
      </w:pPr>
      <w:r>
        <w:t>Tomamos en cuenta la ubicación de cada estación y las distancias entre ellas para construir un modelo del sistema de metro. Luego, utilizamos el algoritmo Lobo Gris para encontrar la ruta más corta entre cualquier par de estaciones.</w:t>
      </w:r>
    </w:p>
    <w:p w14:paraId="5DEADAAF" w14:textId="66E15FD5" w:rsidR="003F362C" w:rsidRDefault="003F362C" w:rsidP="003F362C">
      <w:pPr>
        <w:ind w:firstLine="0"/>
      </w:pPr>
      <w:r>
        <w:t xml:space="preserve">Este trabajo tiene </w:t>
      </w:r>
      <w:r w:rsidR="00090E05">
        <w:t xml:space="preserve">como objetivo </w:t>
      </w:r>
      <w:r w:rsidR="005600A1">
        <w:t xml:space="preserve">resolver un problema </w:t>
      </w:r>
      <w:r w:rsidR="00F33CFC">
        <w:t>o situación</w:t>
      </w:r>
      <w:r w:rsidR="00052450">
        <w:t xml:space="preserve"> real</w:t>
      </w:r>
      <w:r w:rsidR="00F33CFC">
        <w:t xml:space="preserve"> usando lo aprendido sobre método</w:t>
      </w:r>
      <w:r w:rsidR="00804C4C">
        <w:t>s</w:t>
      </w:r>
      <w:r w:rsidR="00F33CFC">
        <w:t xml:space="preserve"> de optimización, </w:t>
      </w:r>
      <w:r w:rsidR="00E11418">
        <w:t xml:space="preserve">para comprender de manera practica como estos algoritmos </w:t>
      </w:r>
      <w:r w:rsidR="00E34E52">
        <w:t xml:space="preserve">se usan y aplican en </w:t>
      </w:r>
      <w:r w:rsidR="00052450">
        <w:t>la vida cotidiana</w:t>
      </w:r>
      <w:r w:rsidR="00804C4C">
        <w:t>.</w:t>
      </w:r>
    </w:p>
    <w:p w14:paraId="2FB803F3" w14:textId="77777777" w:rsidR="00804C4C" w:rsidRDefault="00804C4C" w:rsidP="003F362C">
      <w:pPr>
        <w:ind w:firstLine="0"/>
      </w:pPr>
    </w:p>
    <w:p w14:paraId="3A036C97" w14:textId="77777777" w:rsidR="00DF046B" w:rsidRDefault="00DF046B" w:rsidP="003F362C">
      <w:pPr>
        <w:ind w:firstLine="0"/>
      </w:pPr>
    </w:p>
    <w:p w14:paraId="4A404088" w14:textId="371AEC37" w:rsidR="00E95903" w:rsidRDefault="00C20AD1" w:rsidP="00FC1B62">
      <w:pPr>
        <w:pStyle w:val="heading1"/>
        <w:spacing w:before="0"/>
      </w:pPr>
      <w:r>
        <w:lastRenderedPageBreak/>
        <w:t xml:space="preserve">2 </w:t>
      </w:r>
      <w:proofErr w:type="gramStart"/>
      <w:r>
        <w:t>Objetivo</w:t>
      </w:r>
      <w:proofErr w:type="gramEnd"/>
      <w:r w:rsidR="00BF4B92">
        <w:t>.</w:t>
      </w:r>
    </w:p>
    <w:p w14:paraId="2693150D" w14:textId="3D295D19" w:rsidR="00D429C6" w:rsidRDefault="000D6521" w:rsidP="000D6521">
      <w:pPr>
        <w:ind w:firstLine="0"/>
      </w:pPr>
      <w:r w:rsidRPr="000D6521">
        <w:t>El objetivo de este estudio es implementar el algoritmo de optimización Lobo Gris para encontrar la ruta más corta en el sistema de metro de la Ciudad de México. Buscamos mejorar la eficiencia del sistema de transporte, proporcionando a los pasajeros rutas más rápidas y convenientes, y aliviando las rutas más transitadas.</w:t>
      </w:r>
    </w:p>
    <w:p w14:paraId="5D9AFFF5" w14:textId="77777777" w:rsidR="00E235AF" w:rsidRDefault="00E235AF" w:rsidP="000D6521">
      <w:pPr>
        <w:ind w:firstLine="0"/>
      </w:pPr>
    </w:p>
    <w:p w14:paraId="05BA54B0" w14:textId="6D685EAE" w:rsidR="00E235AF" w:rsidRDefault="00E235AF" w:rsidP="000D6521">
      <w:pPr>
        <w:ind w:firstLine="0"/>
      </w:pPr>
      <w:r>
        <w:t xml:space="preserve">Buscando principalmente </w:t>
      </w:r>
      <w:r w:rsidR="001E383B">
        <w:t>aplicar los conocimientos teóricos adquiridos a lo largo del curso</w:t>
      </w:r>
      <w:r w:rsidR="00722763">
        <w:t xml:space="preserve"> en resolver un problema o situación de la vida cotidiana</w:t>
      </w:r>
      <w:r w:rsidR="0055640D">
        <w:t xml:space="preserve">. Comprendiendo asi el impacto e importancia </w:t>
      </w:r>
      <w:r w:rsidR="008B409A">
        <w:t>de los algoritmos</w:t>
      </w:r>
      <w:r w:rsidR="0055640D">
        <w:t xml:space="preserve"> de </w:t>
      </w:r>
      <w:r w:rsidR="007E6462">
        <w:t>optimización</w:t>
      </w:r>
      <w:r w:rsidR="0055640D">
        <w:t xml:space="preserve"> y búsqueda</w:t>
      </w:r>
      <w:r w:rsidR="007E6462">
        <w:t xml:space="preserve"> en las situaciones de la vida real.</w:t>
      </w:r>
    </w:p>
    <w:p w14:paraId="4A3516FD" w14:textId="77777777" w:rsidR="000D6521" w:rsidRDefault="000D6521" w:rsidP="000D6521">
      <w:pPr>
        <w:ind w:firstLine="0"/>
      </w:pPr>
    </w:p>
    <w:p w14:paraId="00531B96" w14:textId="2DEEA41E" w:rsidR="000D6521" w:rsidRDefault="000D6521" w:rsidP="000D6521">
      <w:pPr>
        <w:pStyle w:val="heading1"/>
        <w:spacing w:before="0"/>
      </w:pPr>
      <w:r>
        <w:t>3</w:t>
      </w:r>
      <w:r w:rsidRPr="00B849E7">
        <w:t xml:space="preserve"> </w:t>
      </w:r>
      <w:proofErr w:type="gramStart"/>
      <w:r>
        <w:t>Planteamiento</w:t>
      </w:r>
      <w:proofErr w:type="gramEnd"/>
      <w:r>
        <w:t xml:space="preserve"> del P</w:t>
      </w:r>
      <w:r w:rsidR="00BF4B92">
        <w:t>roblema</w:t>
      </w:r>
      <w:r>
        <w:t xml:space="preserve">. </w:t>
      </w:r>
    </w:p>
    <w:p w14:paraId="1C977CA2" w14:textId="77777777" w:rsidR="00D602E3" w:rsidRDefault="00D602E3" w:rsidP="00D602E3">
      <w:pPr>
        <w:pStyle w:val="p1a"/>
      </w:pPr>
      <w:r>
        <w:t>El sistema de metro de la Ciudad de México es una de las redes de transporte más grandes y complejas del mundo, con numerosas estaciones y rutas posibles. Sin embargo, encontrar la ruta más corta entre dos estaciones puede ser un desafío, especialmente para los pasajeros que no están familiarizados con el sistema.</w:t>
      </w:r>
    </w:p>
    <w:p w14:paraId="3FA0E026" w14:textId="3B99AA97" w:rsidR="00D602E3" w:rsidRDefault="00D602E3" w:rsidP="00D602E3">
      <w:pPr>
        <w:pStyle w:val="p1a"/>
      </w:pPr>
      <w:r>
        <w:t xml:space="preserve">En este contexto, proponemos la implementación del algoritmo de optimización Lobo Gris para encontrar la ruta más corta en el sistema de metro. </w:t>
      </w:r>
      <w:r w:rsidR="00FA513A">
        <w:t xml:space="preserve">Estando </w:t>
      </w:r>
      <w:r w:rsidR="002146ED">
        <w:t>conscientes</w:t>
      </w:r>
      <w:r w:rsidR="00FA513A">
        <w:t xml:space="preserve"> de la existencia de algoritmos </w:t>
      </w:r>
      <w:r w:rsidR="003B21E4">
        <w:t xml:space="preserve">mas adecuados para resolver este tipo de problemas como lo es el algoritmo Dijkstra, </w:t>
      </w:r>
      <w:r w:rsidR="00EF3392">
        <w:t>proponemos esta alternativa</w:t>
      </w:r>
      <w:r w:rsidR="000C6226">
        <w:t xml:space="preserve"> como posible solución y como demostración de aplicación de un algoritmo de </w:t>
      </w:r>
      <w:r w:rsidR="002146ED">
        <w:t>optimización</w:t>
      </w:r>
      <w:r w:rsidR="0042677C">
        <w:t xml:space="preserve"> para resolver un problema</w:t>
      </w:r>
      <w:r w:rsidR="00803FBE">
        <w:t>.</w:t>
      </w:r>
    </w:p>
    <w:p w14:paraId="10B04DF8" w14:textId="77777777" w:rsidR="00DF5451" w:rsidRDefault="00DF5451" w:rsidP="00DF5451">
      <w:pPr>
        <w:ind w:firstLine="0"/>
      </w:pPr>
    </w:p>
    <w:p w14:paraId="3ADEA478" w14:textId="7AAC91B2" w:rsidR="000D6521" w:rsidRPr="00D429C6" w:rsidRDefault="000D6521" w:rsidP="000D6521">
      <w:pPr>
        <w:ind w:firstLine="0"/>
      </w:pPr>
    </w:p>
    <w:p w14:paraId="4733EE3E" w14:textId="77777777" w:rsidR="000F0506" w:rsidRDefault="00544552" w:rsidP="000F0506">
      <w:pPr>
        <w:pStyle w:val="heading1"/>
        <w:spacing w:before="0"/>
      </w:pPr>
      <w:r>
        <w:t>4</w:t>
      </w:r>
      <w:r w:rsidR="004D6FA1" w:rsidRPr="00B849E7">
        <w:t xml:space="preserve"> </w:t>
      </w:r>
      <w:proofErr w:type="gramStart"/>
      <w:r w:rsidR="000F0506">
        <w:t>Metodología</w:t>
      </w:r>
      <w:proofErr w:type="gramEnd"/>
      <w:r w:rsidR="004D6FA1">
        <w:t>.</w:t>
      </w:r>
    </w:p>
    <w:p w14:paraId="63B5B2FD" w14:textId="3462877D" w:rsidR="00D8766F" w:rsidRDefault="00D8766F" w:rsidP="00D8766F">
      <w:pPr>
        <w:pStyle w:val="p1a"/>
      </w:pPr>
      <w:r>
        <w:t xml:space="preserve">De acuerdo con el propósito de este trabajo se uso un algoritmo de </w:t>
      </w:r>
      <w:r w:rsidR="006D28DA">
        <w:t>optimización</w:t>
      </w:r>
      <w:r>
        <w:t xml:space="preserve"> para resolver el problema </w:t>
      </w:r>
      <w:r w:rsidR="006D28DA">
        <w:t>presentado en el punto 3.</w:t>
      </w:r>
      <w:r w:rsidR="00634D9E">
        <w:t xml:space="preserve"> Resolver un problema de esta naturaleza requiere </w:t>
      </w:r>
      <w:r w:rsidR="00846B3F">
        <w:t>un proceso de adaptación de los datos y de la forma de implementar la solución.</w:t>
      </w:r>
    </w:p>
    <w:p w14:paraId="3D1E9316" w14:textId="77777777" w:rsidR="000D14D8" w:rsidRDefault="000D14D8" w:rsidP="000D14D8">
      <w:pPr>
        <w:ind w:firstLine="0"/>
      </w:pPr>
    </w:p>
    <w:p w14:paraId="11D71BA4" w14:textId="1ED09B35" w:rsidR="000D14D8" w:rsidRPr="000D14D8" w:rsidRDefault="000D14D8" w:rsidP="000D14D8">
      <w:pPr>
        <w:ind w:firstLine="0"/>
      </w:pPr>
      <w:r>
        <w:t xml:space="preserve">La implementación se realizó en lenguaje Python </w:t>
      </w:r>
      <w:r w:rsidR="006815C6">
        <w:t xml:space="preserve">y usando biblioteca </w:t>
      </w:r>
      <w:proofErr w:type="spellStart"/>
      <w:r w:rsidR="006815C6">
        <w:t>numpy</w:t>
      </w:r>
      <w:proofErr w:type="spellEnd"/>
      <w:r w:rsidR="006815C6">
        <w:t xml:space="preserve"> para manejo de arreglos</w:t>
      </w:r>
      <w:r w:rsidR="00D175C4">
        <w:t xml:space="preserve"> y</w:t>
      </w:r>
      <w:r w:rsidR="006815C6">
        <w:t xml:space="preserve"> </w:t>
      </w:r>
      <w:proofErr w:type="spellStart"/>
      <w:r w:rsidR="006815C6">
        <w:t>math</w:t>
      </w:r>
      <w:proofErr w:type="spellEnd"/>
      <w:r w:rsidR="006815C6">
        <w:t xml:space="preserve"> para funciones matemáticas</w:t>
      </w:r>
      <w:r w:rsidR="00D175C4">
        <w:t>.</w:t>
      </w:r>
    </w:p>
    <w:p w14:paraId="6472274D" w14:textId="4F9408D7" w:rsidR="000F0506" w:rsidRDefault="000F0506" w:rsidP="00B01DC5">
      <w:pPr>
        <w:pStyle w:val="Ttulo2"/>
      </w:pPr>
      <w:r>
        <w:t xml:space="preserve">4.1 </w:t>
      </w:r>
      <w:r w:rsidR="00B01DC5">
        <w:t>Lobo Gris</w:t>
      </w:r>
    </w:p>
    <w:p w14:paraId="5B711C31" w14:textId="17EF466D" w:rsidR="00FE5FAB" w:rsidRDefault="00FE5FAB" w:rsidP="00FE5FAB">
      <w:pPr>
        <w:ind w:firstLine="0"/>
      </w:pPr>
      <w:r>
        <w:t xml:space="preserve">Este es un algoritmo de optimización que se inspira en el comportamiento social de los lobos grises en la naturaleza. Fue propuesto por </w:t>
      </w:r>
      <w:proofErr w:type="spellStart"/>
      <w:r>
        <w:t>Seyedali</w:t>
      </w:r>
      <w:proofErr w:type="spellEnd"/>
      <w:r>
        <w:t xml:space="preserve"> </w:t>
      </w:r>
      <w:proofErr w:type="spellStart"/>
      <w:r>
        <w:t>Mirjalili</w:t>
      </w:r>
      <w:proofErr w:type="spellEnd"/>
      <w:r>
        <w:t xml:space="preserve"> en 2014.</w:t>
      </w:r>
      <w:r w:rsidR="00805651">
        <w:t xml:space="preserve"> S</w:t>
      </w:r>
      <w:r>
        <w:t>e basa en la jerarquía social de los lobos grises, donde hay un líder (lobo alfa), seguido por los lobos beta, delta y omega. El algoritmo utiliza estas jerarquías para actualizar las posiciones de las soluciones candidatas en el espacio de búsqueda.</w:t>
      </w:r>
    </w:p>
    <w:p w14:paraId="521EDE0B" w14:textId="77777777" w:rsidR="00496B35" w:rsidRDefault="00496B35" w:rsidP="00FE5FAB">
      <w:pPr>
        <w:ind w:firstLine="0"/>
      </w:pPr>
    </w:p>
    <w:p w14:paraId="46CC986B" w14:textId="061113FF" w:rsidR="002B7768" w:rsidRDefault="00496B35" w:rsidP="00FE5FAB">
      <w:pPr>
        <w:ind w:firstLine="0"/>
      </w:pPr>
      <w:r>
        <w:lastRenderedPageBreak/>
        <w:t xml:space="preserve">Se eligió el método de lobo gris para resolver este problema debido a </w:t>
      </w:r>
      <w:r w:rsidR="00313EF1">
        <w:t xml:space="preserve">su </w:t>
      </w:r>
      <w:r>
        <w:t>simplicidad y facilidad de adaptación.</w:t>
      </w:r>
      <w:r w:rsidR="00454512">
        <w:t xml:space="preserve"> A continuación</w:t>
      </w:r>
      <w:r w:rsidR="00956D7F">
        <w:t>,</w:t>
      </w:r>
      <w:r w:rsidR="00454512">
        <w:t xml:space="preserve"> se menciona</w:t>
      </w:r>
      <w:r w:rsidR="00956D7F">
        <w:t xml:space="preserve"> su funcionamiento en términos generales: </w:t>
      </w:r>
    </w:p>
    <w:p w14:paraId="429FAFD4" w14:textId="77777777" w:rsidR="00FC32D9" w:rsidRDefault="00FC32D9" w:rsidP="00FE5FAB">
      <w:pPr>
        <w:ind w:firstLine="0"/>
      </w:pPr>
    </w:p>
    <w:p w14:paraId="44B26AD8" w14:textId="1B8298FC" w:rsidR="009D53FA" w:rsidRDefault="009D53FA" w:rsidP="009D53FA">
      <w:pPr>
        <w:pStyle w:val="Prrafodelista"/>
        <w:numPr>
          <w:ilvl w:val="0"/>
          <w:numId w:val="14"/>
        </w:numPr>
      </w:pPr>
      <w:r w:rsidRPr="00BF3FD2">
        <w:rPr>
          <w:i/>
          <w:iCs/>
        </w:rPr>
        <w:t>Inicialización:</w:t>
      </w:r>
      <w:r>
        <w:t xml:space="preserve"> Se inicializa una población de lobos grises. Cada lobo representa una solución candidata en el espacio de búsqueda.</w:t>
      </w:r>
    </w:p>
    <w:p w14:paraId="0BB9BFB5" w14:textId="77777777" w:rsidR="009D53FA" w:rsidRDefault="009D53FA" w:rsidP="009D53FA">
      <w:pPr>
        <w:ind w:firstLine="0"/>
      </w:pPr>
    </w:p>
    <w:p w14:paraId="6FFC310F" w14:textId="6A4B7892" w:rsidR="009D53FA" w:rsidRDefault="009D53FA" w:rsidP="009D53FA">
      <w:pPr>
        <w:pStyle w:val="Prrafodelista"/>
        <w:numPr>
          <w:ilvl w:val="0"/>
          <w:numId w:val="14"/>
        </w:numPr>
      </w:pPr>
      <w:r w:rsidRPr="00BF3FD2">
        <w:rPr>
          <w:i/>
          <w:iCs/>
        </w:rPr>
        <w:t>Jerarquía de lobos:</w:t>
      </w:r>
      <w:r>
        <w:t xml:space="preserve"> Los lobos se clasifican en tres categorías: alfa, beta y gamma, basándose en su aptitud. El lobo alfa es la mejor solución, mientras que los lobos beta y </w:t>
      </w:r>
      <w:r w:rsidR="00AE6553">
        <w:t>delta</w:t>
      </w:r>
      <w:r>
        <w:t xml:space="preserve"> son la segunda y tercera mejor solución, respectivamente.</w:t>
      </w:r>
    </w:p>
    <w:p w14:paraId="38F2F008" w14:textId="77777777" w:rsidR="009D53FA" w:rsidRDefault="009D53FA" w:rsidP="009D53FA">
      <w:pPr>
        <w:ind w:firstLine="0"/>
      </w:pPr>
    </w:p>
    <w:p w14:paraId="5AEF25D1" w14:textId="6C5D6203" w:rsidR="009D53FA" w:rsidRDefault="009D53FA" w:rsidP="009D53FA">
      <w:pPr>
        <w:pStyle w:val="Prrafodelista"/>
        <w:numPr>
          <w:ilvl w:val="0"/>
          <w:numId w:val="14"/>
        </w:numPr>
      </w:pPr>
      <w:r w:rsidRPr="00AE6553">
        <w:rPr>
          <w:i/>
          <w:iCs/>
        </w:rPr>
        <w:t>Actualización de posiciones:</w:t>
      </w:r>
      <w:r>
        <w:t xml:space="preserve"> En cada iteración, se actualizan las posiciones de los lobos en función de la posición de los lobos alfa, beta y gamma. Esto se hace a través de un proceso que simula el comportamiento de caza de los lobos, donde los lobos alfa, beta y gamma “cazan” (es decir, buscan la solución óptima), y los demás lobos siguen su liderazgo.</w:t>
      </w:r>
    </w:p>
    <w:p w14:paraId="238AA4A2" w14:textId="77777777" w:rsidR="009D53FA" w:rsidRDefault="009D53FA" w:rsidP="009D53FA">
      <w:pPr>
        <w:ind w:firstLine="0"/>
      </w:pPr>
    </w:p>
    <w:p w14:paraId="18DAAF4C" w14:textId="5585F949" w:rsidR="009D53FA" w:rsidRDefault="009D53FA" w:rsidP="009D53FA">
      <w:pPr>
        <w:pStyle w:val="Prrafodelista"/>
        <w:numPr>
          <w:ilvl w:val="0"/>
          <w:numId w:val="14"/>
        </w:numPr>
      </w:pPr>
      <w:r w:rsidRPr="00AE6553">
        <w:rPr>
          <w:i/>
          <w:iCs/>
        </w:rPr>
        <w:t>Criterio de parada:</w:t>
      </w:r>
      <w:r>
        <w:t xml:space="preserve"> El algoritmo se detiene cuando se alcanza un criterio de parada predefinido, como un número máximo de iteraciones.</w:t>
      </w:r>
    </w:p>
    <w:p w14:paraId="1883C549" w14:textId="77777777" w:rsidR="009D53FA" w:rsidRDefault="009D53FA" w:rsidP="009D53FA">
      <w:pPr>
        <w:ind w:firstLine="0"/>
      </w:pPr>
    </w:p>
    <w:p w14:paraId="123450B9" w14:textId="0FB94A74" w:rsidR="009D53FA" w:rsidRDefault="009D53FA" w:rsidP="009D53FA">
      <w:pPr>
        <w:pStyle w:val="Prrafodelista"/>
        <w:numPr>
          <w:ilvl w:val="0"/>
          <w:numId w:val="14"/>
        </w:numPr>
      </w:pPr>
      <w:r w:rsidRPr="00AE6553">
        <w:rPr>
          <w:i/>
          <w:iCs/>
        </w:rPr>
        <w:t>Solución óptima:</w:t>
      </w:r>
      <w:r>
        <w:t xml:space="preserve"> Al final, el lobo alfa representa la solución óptima encontrada por el algoritmo.</w:t>
      </w:r>
    </w:p>
    <w:p w14:paraId="7C097C74" w14:textId="77777777" w:rsidR="009D53FA" w:rsidRDefault="009D53FA" w:rsidP="009D53FA">
      <w:pPr>
        <w:ind w:firstLine="0"/>
      </w:pPr>
    </w:p>
    <w:p w14:paraId="3C06D793" w14:textId="4F3DB668" w:rsidR="009D53FA" w:rsidRPr="00974745" w:rsidRDefault="009D53FA" w:rsidP="009D53FA">
      <w:pPr>
        <w:ind w:firstLine="0"/>
      </w:pPr>
      <w:r>
        <w:t>Es importante mencionar que, aunque el GWO es un algoritmo eficaz y fácil de implementar, puede tener dificultades para evitar la convergencia prematura y caer en óptimos locales. Por lo tanto, a menudo se realizan mejoras en el algoritmo para superar estas limitaciones</w:t>
      </w:r>
      <w:r w:rsidR="00AE6553">
        <w:t>.</w:t>
      </w:r>
    </w:p>
    <w:p w14:paraId="0F7F87D2" w14:textId="485A8A3B" w:rsidR="00B01DC5" w:rsidRDefault="00B01DC5" w:rsidP="00B01DC5">
      <w:pPr>
        <w:pStyle w:val="Ttulo2"/>
      </w:pPr>
      <w:r>
        <w:t>4.2 Datos recolectados y trabajos auxiliares</w:t>
      </w:r>
    </w:p>
    <w:p w14:paraId="45D811ED" w14:textId="12DF6A6F" w:rsidR="00A23042" w:rsidRDefault="009A2895" w:rsidP="00CD28D2">
      <w:pPr>
        <w:ind w:firstLine="0"/>
      </w:pPr>
      <w:r w:rsidRPr="009A2895">
        <w:t>El Metro de la Ciudad de México es un sistema de transporte colectivo que cuenta con una extensión de red de 226 kilómetros, los cuales están distribuidos entre 12 líneas</w:t>
      </w:r>
      <w:r w:rsidR="007F507D">
        <w:t xml:space="preserve"> y </w:t>
      </w:r>
      <w:r w:rsidR="00702AA3">
        <w:t>más</w:t>
      </w:r>
      <w:r w:rsidR="007F507D">
        <w:t xml:space="preserve"> de </w:t>
      </w:r>
      <w:r w:rsidR="007F507D" w:rsidRPr="00702AA3">
        <w:t>1</w:t>
      </w:r>
      <w:r w:rsidR="00702AA3" w:rsidRPr="00702AA3">
        <w:t>5</w:t>
      </w:r>
      <w:r w:rsidR="007F507D" w:rsidRPr="00702AA3">
        <w:t>0</w:t>
      </w:r>
      <w:r w:rsidR="007F507D">
        <w:t xml:space="preserve"> estaciones.</w:t>
      </w:r>
    </w:p>
    <w:p w14:paraId="53FB5B03" w14:textId="77777777" w:rsidR="009A2895" w:rsidRDefault="009A2895" w:rsidP="00CD28D2">
      <w:pPr>
        <w:ind w:firstLine="0"/>
      </w:pPr>
    </w:p>
    <w:p w14:paraId="44B8BB6A" w14:textId="13F25D8B" w:rsidR="00CD28D2" w:rsidRDefault="00CD28D2" w:rsidP="00CD28D2">
      <w:pPr>
        <w:ind w:firstLine="0"/>
      </w:pPr>
      <w:r>
        <w:t xml:space="preserve">La búsqueda de </w:t>
      </w:r>
      <w:r w:rsidR="008C1F71">
        <w:t xml:space="preserve">datos relacionados con el problema </w:t>
      </w:r>
      <w:r w:rsidR="000F0796">
        <w:t xml:space="preserve">fue fácil de obtener </w:t>
      </w:r>
      <w:r w:rsidR="0042752E">
        <w:t xml:space="preserve">ya que toda la información relacionada con el sistema de transporte en Metro de la CDMX esta disponible </w:t>
      </w:r>
      <w:r w:rsidR="00F378B1">
        <w:t xml:space="preserve">en su pagina oficial, </w:t>
      </w:r>
      <w:r w:rsidR="007A3AE9">
        <w:t>adicional a esto, se contó con la información ya reunida y procesada</w:t>
      </w:r>
      <w:r w:rsidR="0070648A">
        <w:t xml:space="preserve"> gracias a un trabajo previo relacionado.</w:t>
      </w:r>
    </w:p>
    <w:p w14:paraId="0B05A99A" w14:textId="77777777" w:rsidR="003D7DC1" w:rsidRDefault="003D7DC1" w:rsidP="00CD28D2">
      <w:pPr>
        <w:ind w:firstLine="0"/>
      </w:pPr>
    </w:p>
    <w:p w14:paraId="34B74792" w14:textId="42D019E0" w:rsidR="003D7DC1" w:rsidRDefault="002452E5" w:rsidP="00CD28D2">
      <w:pPr>
        <w:ind w:firstLine="0"/>
      </w:pPr>
      <w:r>
        <w:t>Los datos se refieren a las distancias entre estaciones y a las estaciones mismas</w:t>
      </w:r>
      <w:r w:rsidR="001F1B53">
        <w:t xml:space="preserve">, sin embargo, aunque es información </w:t>
      </w:r>
      <w:r w:rsidR="00F84B89">
        <w:t xml:space="preserve">importante, lo importante fue el procesamiento que recibió esta información, de forma resumida, </w:t>
      </w:r>
      <w:r w:rsidR="00DA20B9">
        <w:t xml:space="preserve">Una imagen del sistema de </w:t>
      </w:r>
      <w:r w:rsidR="00CE27DB">
        <w:t xml:space="preserve">Metro sirvió para mapear las estaciones como </w:t>
      </w:r>
      <w:r w:rsidR="005F7336">
        <w:t>coordenadas de pixeles,</w:t>
      </w:r>
      <w:r w:rsidR="00EB6584">
        <w:t xml:space="preserve"> </w:t>
      </w:r>
      <w:r w:rsidR="005B057F">
        <w:t>donde cada estación es una coordenada y la ruta de una estación a otra es un par de coordenadas</w:t>
      </w:r>
      <w:r w:rsidR="006F55E3">
        <w:t xml:space="preserve"> que indican su </w:t>
      </w:r>
      <w:r w:rsidR="006F55E3">
        <w:lastRenderedPageBreak/>
        <w:t>inicio y final.</w:t>
      </w:r>
      <w:r w:rsidR="00967730">
        <w:t xml:space="preserve"> Este procesamiento fue la clave para poder aplicar</w:t>
      </w:r>
      <w:r w:rsidR="006D5262">
        <w:t xml:space="preserve"> los datos</w:t>
      </w:r>
      <w:r w:rsidR="00967730">
        <w:t xml:space="preserve"> al algoritmo </w:t>
      </w:r>
      <w:r w:rsidR="00A4685D">
        <w:t>Lobo Gris y obtener resultados.</w:t>
      </w:r>
    </w:p>
    <w:p w14:paraId="7B5FB70C" w14:textId="77777777" w:rsidR="001864C8" w:rsidRDefault="001864C8" w:rsidP="00CD28D2">
      <w:pPr>
        <w:ind w:firstLine="0"/>
      </w:pPr>
    </w:p>
    <w:p w14:paraId="7BE5A33F" w14:textId="77777777" w:rsidR="00CA0E20" w:rsidRDefault="001864C8" w:rsidP="00CA0E20">
      <w:pPr>
        <w:keepNext/>
        <w:ind w:firstLine="0"/>
        <w:jc w:val="center"/>
      </w:pPr>
      <w:r>
        <w:rPr>
          <w:noProof/>
        </w:rPr>
        <w:drawing>
          <wp:inline distT="0" distB="0" distL="0" distR="0" wp14:anchorId="34FDC6B1" wp14:editId="26F0EA22">
            <wp:extent cx="3293745" cy="1580921"/>
            <wp:effectExtent l="0" t="0" r="0" b="0"/>
            <wp:docPr id="1563114493" name="Imagen 156311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4493" name="Imagen 1563114493"/>
                    <pic:cNvPicPr/>
                  </pic:nvPicPr>
                  <pic:blipFill rotWithShape="1">
                    <a:blip r:embed="rId11" cstate="print">
                      <a:extLst>
                        <a:ext uri="{28A0092B-C50C-407E-A947-70E740481C1C}">
                          <a14:useLocalDpi xmlns:a14="http://schemas.microsoft.com/office/drawing/2010/main" val="0"/>
                        </a:ext>
                      </a:extLst>
                    </a:blip>
                    <a:srcRect t="6884" b="8488"/>
                    <a:stretch/>
                  </pic:blipFill>
                  <pic:spPr bwMode="auto">
                    <a:xfrm>
                      <a:off x="0" y="0"/>
                      <a:ext cx="3302415" cy="1585082"/>
                    </a:xfrm>
                    <a:prstGeom prst="rect">
                      <a:avLst/>
                    </a:prstGeom>
                    <a:ln>
                      <a:noFill/>
                    </a:ln>
                    <a:extLst>
                      <a:ext uri="{53640926-AAD7-44D8-BBD7-CCE9431645EC}">
                        <a14:shadowObscured xmlns:a14="http://schemas.microsoft.com/office/drawing/2010/main"/>
                      </a:ext>
                    </a:extLst>
                  </pic:spPr>
                </pic:pic>
              </a:graphicData>
            </a:graphic>
          </wp:inline>
        </w:drawing>
      </w:r>
    </w:p>
    <w:p w14:paraId="3023B27B" w14:textId="0D018B2A" w:rsidR="001864C8" w:rsidRPr="00CD28D2" w:rsidRDefault="00CA0E20" w:rsidP="00CA0E20">
      <w:pPr>
        <w:pStyle w:val="Descripcin"/>
        <w:jc w:val="center"/>
      </w:pPr>
      <w:r>
        <w:t>Representación de estaciones y sus rutas como coordenadas de pixeles.</w:t>
      </w:r>
    </w:p>
    <w:p w14:paraId="2CD24950" w14:textId="4C09F9B0" w:rsidR="00B01DC5" w:rsidRPr="00B01DC5" w:rsidRDefault="003067CF" w:rsidP="003067CF">
      <w:pPr>
        <w:pStyle w:val="Ttulo2"/>
      </w:pPr>
      <w:r>
        <w:t>4.3 Implementación</w:t>
      </w:r>
    </w:p>
    <w:p w14:paraId="4EEE11EF" w14:textId="4307B3A6" w:rsidR="00BE5CF7" w:rsidRDefault="00D23C87" w:rsidP="00734EFA">
      <w:pPr>
        <w:ind w:firstLine="0"/>
      </w:pPr>
      <w:r>
        <w:t>U</w:t>
      </w:r>
      <w:r w:rsidR="00734EFA">
        <w:t>tilizaremos los datos de una investigación realizada</w:t>
      </w:r>
      <w:r w:rsidR="00EF0012">
        <w:t xml:space="preserve"> </w:t>
      </w:r>
      <w:r w:rsidR="00734EFA">
        <w:t>que proporciona una representación en grafo de las estaciones del metro en la Ciudad de México, hemos extraído información crucial de las aristas y vértices. Este conjunto de datos nos permite determinar las direcciones permitidas para nuestro algoritmo de búsqueda. La estrategia es sencilla: nos ubicaremos en los vértices y determinaremos las aristas disponibles para movernos.</w:t>
      </w:r>
      <w:r w:rsidR="004400ED">
        <w:t xml:space="preserve"> </w:t>
      </w:r>
      <w:r w:rsidR="00734EFA">
        <w:t>Este enfoque nos brinda la base necesaria para establecer la función de fitness de nuestro algoritmo. Definiremos la distancia entre la estación inicial y la estación destino como nuestra medida de rendimiento. Este concepto de distancia será fundamental para evaluar y mejorar las soluciones propuestas por el algoritmo.</w:t>
      </w:r>
    </w:p>
    <w:p w14:paraId="1CC7F631" w14:textId="77777777" w:rsidR="00F75924" w:rsidRDefault="00F75924" w:rsidP="00734EFA">
      <w:pPr>
        <w:ind w:firstLine="0"/>
      </w:pPr>
    </w:p>
    <w:p w14:paraId="22E876D7" w14:textId="735D43E9" w:rsidR="00380480" w:rsidRDefault="00F01435" w:rsidP="00204417">
      <w:pPr>
        <w:pStyle w:val="heading1"/>
        <w:spacing w:before="0"/>
      </w:pPr>
      <w:r>
        <w:t>5</w:t>
      </w:r>
      <w:r w:rsidR="00380480">
        <w:t xml:space="preserve">   </w:t>
      </w:r>
      <w:proofErr w:type="gramStart"/>
      <w:r w:rsidR="00380480">
        <w:t>Resultados</w:t>
      </w:r>
      <w:proofErr w:type="gramEnd"/>
    </w:p>
    <w:p w14:paraId="4E27013F" w14:textId="41D166E7" w:rsidR="00BF57B5" w:rsidRDefault="0079702E" w:rsidP="00BF57B5">
      <w:pPr>
        <w:pStyle w:val="p1a"/>
      </w:pPr>
      <w:r>
        <w:t xml:space="preserve">Con la implementación </w:t>
      </w:r>
      <w:r w:rsidR="00BE5CF7">
        <w:t>realizada se obtuvieron los resultados esperados, una ruta corta entre dos estaciones dadas.</w:t>
      </w:r>
    </w:p>
    <w:p w14:paraId="5546F67C" w14:textId="77777777" w:rsidR="001E48C6" w:rsidRDefault="001E48C6" w:rsidP="001E48C6">
      <w:pPr>
        <w:ind w:firstLine="0"/>
      </w:pPr>
    </w:p>
    <w:p w14:paraId="4D45A63E" w14:textId="368DC13B" w:rsidR="001E48C6" w:rsidRDefault="001E48C6" w:rsidP="001E48C6">
      <w:pPr>
        <w:ind w:firstLine="0"/>
      </w:pPr>
      <w:r>
        <w:t xml:space="preserve">Ejemplo 1: </w:t>
      </w:r>
      <w:r w:rsidR="003C71F4">
        <w:t>Ruta entre estación El Rosario – Martin Carrera:</w:t>
      </w:r>
    </w:p>
    <w:p w14:paraId="26362309" w14:textId="77777777" w:rsidR="003C71F4" w:rsidRDefault="003C71F4" w:rsidP="001E48C6">
      <w:pPr>
        <w:ind w:firstLine="0"/>
      </w:pPr>
    </w:p>
    <w:p w14:paraId="1BF6B5F5" w14:textId="1C9ED0F2" w:rsidR="003C71F4" w:rsidRDefault="003C71F4" w:rsidP="003C71F4">
      <w:pPr>
        <w:ind w:firstLine="0"/>
        <w:jc w:val="center"/>
      </w:pPr>
      <w:r w:rsidRPr="003C71F4">
        <w:rPr>
          <w:noProof/>
        </w:rPr>
        <w:drawing>
          <wp:inline distT="0" distB="0" distL="0" distR="0" wp14:anchorId="13C29388" wp14:editId="3E8F136D">
            <wp:extent cx="4392295" cy="664845"/>
            <wp:effectExtent l="0" t="0" r="0" b="0"/>
            <wp:docPr id="2036059527" name="Imagen 203605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59527" name=""/>
                    <pic:cNvPicPr/>
                  </pic:nvPicPr>
                  <pic:blipFill>
                    <a:blip r:embed="rId12"/>
                    <a:stretch>
                      <a:fillRect/>
                    </a:stretch>
                  </pic:blipFill>
                  <pic:spPr>
                    <a:xfrm>
                      <a:off x="0" y="0"/>
                      <a:ext cx="4392295" cy="664845"/>
                    </a:xfrm>
                    <a:prstGeom prst="rect">
                      <a:avLst/>
                    </a:prstGeom>
                  </pic:spPr>
                </pic:pic>
              </a:graphicData>
            </a:graphic>
          </wp:inline>
        </w:drawing>
      </w:r>
    </w:p>
    <w:p w14:paraId="5DA6F906" w14:textId="77777777" w:rsidR="00FC32D9" w:rsidRDefault="00FC32D9" w:rsidP="003C71F4">
      <w:pPr>
        <w:ind w:firstLine="0"/>
        <w:jc w:val="center"/>
      </w:pPr>
    </w:p>
    <w:p w14:paraId="102A1618" w14:textId="77777777" w:rsidR="00FC32D9" w:rsidRDefault="00FC32D9" w:rsidP="003C71F4">
      <w:pPr>
        <w:ind w:firstLine="0"/>
        <w:jc w:val="center"/>
      </w:pPr>
    </w:p>
    <w:p w14:paraId="0C3D278D" w14:textId="77777777" w:rsidR="00FC32D9" w:rsidRDefault="00FC32D9" w:rsidP="003C71F4">
      <w:pPr>
        <w:ind w:firstLine="0"/>
        <w:jc w:val="center"/>
      </w:pPr>
    </w:p>
    <w:p w14:paraId="36989227" w14:textId="77777777" w:rsidR="003C71F4" w:rsidRDefault="003C71F4" w:rsidP="003C71F4">
      <w:pPr>
        <w:ind w:firstLine="0"/>
      </w:pPr>
    </w:p>
    <w:p w14:paraId="25E13586" w14:textId="09AB507C" w:rsidR="003C71F4" w:rsidRDefault="003C71F4" w:rsidP="003C71F4">
      <w:pPr>
        <w:ind w:firstLine="0"/>
      </w:pPr>
      <w:r>
        <w:lastRenderedPageBreak/>
        <w:t xml:space="preserve">Ejemplo 2: Ruta entre </w:t>
      </w:r>
      <w:r w:rsidR="00077C99">
        <w:t>estación El Rosario – Tacubaya</w:t>
      </w:r>
    </w:p>
    <w:p w14:paraId="714A3A2D" w14:textId="77777777" w:rsidR="005E27FE" w:rsidRDefault="005E27FE" w:rsidP="003C71F4">
      <w:pPr>
        <w:ind w:firstLine="0"/>
      </w:pPr>
    </w:p>
    <w:p w14:paraId="27CBDD89" w14:textId="79323FCB" w:rsidR="00077C99" w:rsidRDefault="005E27FE" w:rsidP="003C71F4">
      <w:pPr>
        <w:ind w:firstLine="0"/>
      </w:pPr>
      <w:r w:rsidRPr="005E27FE">
        <w:rPr>
          <w:noProof/>
        </w:rPr>
        <w:drawing>
          <wp:inline distT="0" distB="0" distL="0" distR="0" wp14:anchorId="17C638FF" wp14:editId="0E4E9B20">
            <wp:extent cx="4392295" cy="587375"/>
            <wp:effectExtent l="0" t="0" r="0" b="0"/>
            <wp:docPr id="1595398040" name="Imagen 1595398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98040" name=""/>
                    <pic:cNvPicPr/>
                  </pic:nvPicPr>
                  <pic:blipFill>
                    <a:blip r:embed="rId13"/>
                    <a:stretch>
                      <a:fillRect/>
                    </a:stretch>
                  </pic:blipFill>
                  <pic:spPr>
                    <a:xfrm>
                      <a:off x="0" y="0"/>
                      <a:ext cx="4392295" cy="587375"/>
                    </a:xfrm>
                    <a:prstGeom prst="rect">
                      <a:avLst/>
                    </a:prstGeom>
                  </pic:spPr>
                </pic:pic>
              </a:graphicData>
            </a:graphic>
          </wp:inline>
        </w:drawing>
      </w:r>
    </w:p>
    <w:p w14:paraId="64AFCD92" w14:textId="77777777" w:rsidR="005E27FE" w:rsidRDefault="005E27FE" w:rsidP="003C71F4">
      <w:pPr>
        <w:ind w:firstLine="0"/>
      </w:pPr>
    </w:p>
    <w:p w14:paraId="6F692F9E" w14:textId="13102E07" w:rsidR="005E27FE" w:rsidRDefault="005E27FE" w:rsidP="003C71F4">
      <w:pPr>
        <w:ind w:firstLine="0"/>
      </w:pPr>
      <w:r>
        <w:t xml:space="preserve">Ejemplo 3 : Ruta entre estación </w:t>
      </w:r>
      <w:r w:rsidR="007E7C0B">
        <w:t>El Rosario – La Raza</w:t>
      </w:r>
    </w:p>
    <w:p w14:paraId="36DCFC7A" w14:textId="77777777" w:rsidR="007E7C0B" w:rsidRDefault="007E7C0B" w:rsidP="003C71F4">
      <w:pPr>
        <w:ind w:firstLine="0"/>
      </w:pPr>
    </w:p>
    <w:p w14:paraId="561EFB53" w14:textId="0FB5291A" w:rsidR="001201AE" w:rsidRPr="001E48C6" w:rsidRDefault="001201AE" w:rsidP="003C71F4">
      <w:pPr>
        <w:ind w:firstLine="0"/>
      </w:pPr>
      <w:r w:rsidRPr="001201AE">
        <w:rPr>
          <w:noProof/>
        </w:rPr>
        <w:drawing>
          <wp:inline distT="0" distB="0" distL="0" distR="0" wp14:anchorId="33F688F0" wp14:editId="122B239C">
            <wp:extent cx="4392295" cy="587375"/>
            <wp:effectExtent l="0" t="0" r="0" b="0"/>
            <wp:docPr id="779080630" name="Imagen 77908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80630" name=""/>
                    <pic:cNvPicPr/>
                  </pic:nvPicPr>
                  <pic:blipFill>
                    <a:blip r:embed="rId14"/>
                    <a:stretch>
                      <a:fillRect/>
                    </a:stretch>
                  </pic:blipFill>
                  <pic:spPr>
                    <a:xfrm>
                      <a:off x="0" y="0"/>
                      <a:ext cx="4392295" cy="587375"/>
                    </a:xfrm>
                    <a:prstGeom prst="rect">
                      <a:avLst/>
                    </a:prstGeom>
                  </pic:spPr>
                </pic:pic>
              </a:graphicData>
            </a:graphic>
          </wp:inline>
        </w:drawing>
      </w:r>
    </w:p>
    <w:p w14:paraId="28977C60" w14:textId="77777777" w:rsidR="00BF57B5" w:rsidRDefault="00BF57B5" w:rsidP="007E7C0B">
      <w:pPr>
        <w:ind w:firstLine="0"/>
      </w:pPr>
    </w:p>
    <w:p w14:paraId="53215F60" w14:textId="77777777" w:rsidR="007E7C0B" w:rsidRPr="00BF57B5" w:rsidRDefault="007E7C0B" w:rsidP="007E7C0B">
      <w:pPr>
        <w:ind w:firstLine="0"/>
      </w:pPr>
    </w:p>
    <w:p w14:paraId="5FD55155" w14:textId="000F3C2F" w:rsidR="00F01435" w:rsidRDefault="00BF57B5" w:rsidP="00BF57B5">
      <w:pPr>
        <w:pStyle w:val="heading1"/>
        <w:spacing w:before="0"/>
      </w:pPr>
      <w:r>
        <w:t xml:space="preserve">6 </w:t>
      </w:r>
      <w:proofErr w:type="gramStart"/>
      <w:r>
        <w:t>Oportunidades</w:t>
      </w:r>
      <w:proofErr w:type="gramEnd"/>
      <w:r>
        <w:t xml:space="preserve"> de mejora</w:t>
      </w:r>
    </w:p>
    <w:p w14:paraId="30C8F175" w14:textId="59ED7022" w:rsidR="009704FA" w:rsidRDefault="009704FA" w:rsidP="009704FA">
      <w:pPr>
        <w:ind w:firstLine="0"/>
      </w:pPr>
      <w:r>
        <w:t xml:space="preserve">Los resultados obtenidos son satisfactorios </w:t>
      </w:r>
      <w:r w:rsidR="00D92AC9">
        <w:t xml:space="preserve">en el sentido de aplicar un algoritmo de optimización para resolver un problema de la vida cotidiana, con la mejora de que </w:t>
      </w:r>
      <w:r w:rsidR="00A40B24">
        <w:t xml:space="preserve">este problema en particular es resuelto de mejor manera con otros métodos, sin embargo, se identificaron algunas áreas de oportunidad </w:t>
      </w:r>
      <w:r w:rsidR="00B833D0">
        <w:t>que vale la pena considerar.</w:t>
      </w:r>
    </w:p>
    <w:p w14:paraId="111249F1" w14:textId="77777777" w:rsidR="00B833D0" w:rsidRDefault="00B833D0" w:rsidP="009704FA">
      <w:pPr>
        <w:ind w:firstLine="0"/>
      </w:pPr>
    </w:p>
    <w:p w14:paraId="1B21046C" w14:textId="77CE53DF" w:rsidR="00B833D0" w:rsidRDefault="00B833D0" w:rsidP="009704FA">
      <w:pPr>
        <w:ind w:firstLine="0"/>
      </w:pPr>
      <w:r>
        <w:t xml:space="preserve">La primera y mas importante son los datos recolectados, </w:t>
      </w:r>
      <w:r w:rsidR="004213E7">
        <w:t>aunque fueron de vital importancia</w:t>
      </w:r>
      <w:r w:rsidR="00CE7CB5">
        <w:t xml:space="preserve"> y el enfoque</w:t>
      </w:r>
      <w:r w:rsidR="005A7638">
        <w:t xml:space="preserve"> el</w:t>
      </w:r>
      <w:r w:rsidR="00CE7CB5">
        <w:t xml:space="preserve"> correcto para resolver el problema, fueron dise</w:t>
      </w:r>
      <w:r w:rsidR="009C6969">
        <w:t>ñados para resolver el problema usando otro método y otra forma de implementación</w:t>
      </w:r>
      <w:r w:rsidR="00E61257">
        <w:t xml:space="preserve">. Por lo anterior fue necesario adaptar los datos a nuestro caso </w:t>
      </w:r>
      <w:r w:rsidR="007428A8">
        <w:t>específico</w:t>
      </w:r>
      <w:r w:rsidR="00E61257">
        <w:t xml:space="preserve">, lo que introdujo ciertos errores en la búsqueda de una </w:t>
      </w:r>
      <w:r w:rsidR="00730783">
        <w:t>solución</w:t>
      </w:r>
      <w:r w:rsidR="00BF0A53">
        <w:t>,</w:t>
      </w:r>
      <w:r w:rsidR="007428A8">
        <w:t xml:space="preserve"> hacer una nueva recolección de datos y hacer un mapeo de </w:t>
      </w:r>
      <w:r w:rsidR="00CF0ADB">
        <w:t>estos</w:t>
      </w:r>
      <w:r w:rsidR="007428A8">
        <w:t xml:space="preserve"> para nuestro caso especial es un área de oportunidad que puede mejorar significa</w:t>
      </w:r>
      <w:r w:rsidR="00CF0ADB">
        <w:t>tivamente los resultados.</w:t>
      </w:r>
    </w:p>
    <w:p w14:paraId="5DB5327B" w14:textId="77777777" w:rsidR="00CF0ADB" w:rsidRDefault="00CF0ADB" w:rsidP="009704FA">
      <w:pPr>
        <w:ind w:firstLine="0"/>
      </w:pPr>
    </w:p>
    <w:p w14:paraId="41706F72" w14:textId="3CC01D4D" w:rsidR="00CF0ADB" w:rsidRPr="009704FA" w:rsidRDefault="00CF0ADB" w:rsidP="009704FA">
      <w:pPr>
        <w:ind w:firstLine="0"/>
      </w:pPr>
      <w:r>
        <w:t xml:space="preserve">La segunda área de oportunidad seria explorar otros algoritmos que puedan </w:t>
      </w:r>
      <w:r w:rsidR="009B0DFD">
        <w:t xml:space="preserve">aplicarse para resolver el problema, debido al tiempo los esfuerzos se centraron únicamente en adaptar el algoritmo lobo gris para resolver el problema, sin embargo, </w:t>
      </w:r>
      <w:r w:rsidR="00DC5EA1">
        <w:t xml:space="preserve">otros algoritmos podrían adaptarse mejor al problema o ser </w:t>
      </w:r>
      <w:r w:rsidR="00EB684C">
        <w:t>más</w:t>
      </w:r>
      <w:r w:rsidR="00DC5EA1">
        <w:t xml:space="preserve"> eficientes. </w:t>
      </w:r>
    </w:p>
    <w:p w14:paraId="6FC6C941" w14:textId="77777777" w:rsidR="00BF57B5" w:rsidRDefault="00BF57B5" w:rsidP="00BF57B5">
      <w:pPr>
        <w:pStyle w:val="p1a"/>
      </w:pPr>
    </w:p>
    <w:p w14:paraId="4D187324" w14:textId="77777777" w:rsidR="00BF57B5" w:rsidRPr="00BF57B5" w:rsidRDefault="00BF57B5" w:rsidP="00BF57B5"/>
    <w:p w14:paraId="6464F381" w14:textId="66411F04" w:rsidR="00D02671" w:rsidRDefault="00F01435" w:rsidP="00D02671">
      <w:pPr>
        <w:pStyle w:val="heading1"/>
        <w:spacing w:before="0"/>
      </w:pPr>
      <w:r>
        <w:lastRenderedPageBreak/>
        <w:t>7</w:t>
      </w:r>
      <w:r w:rsidR="1BA5B6A9" w:rsidRPr="00B849E7">
        <w:t xml:space="preserve"> </w:t>
      </w:r>
      <w:proofErr w:type="gramStart"/>
      <w:r w:rsidR="1BA5B6A9">
        <w:t>C</w:t>
      </w:r>
      <w:r w:rsidR="1BA5B6A9" w:rsidRPr="00B849E7">
        <w:t>onclusiones</w:t>
      </w:r>
      <w:proofErr w:type="gramEnd"/>
      <w:r w:rsidR="00B849E7">
        <w:t xml:space="preserve">. </w:t>
      </w:r>
    </w:p>
    <w:p w14:paraId="3B9D1D88" w14:textId="77777777" w:rsidR="00D02671" w:rsidRDefault="00D02671" w:rsidP="00D02671">
      <w:pPr>
        <w:pStyle w:val="heading1"/>
        <w:spacing w:before="0"/>
      </w:pPr>
      <w:r w:rsidRPr="00D02671">
        <w:rPr>
          <w:b w:val="0"/>
          <w:sz w:val="20"/>
        </w:rPr>
        <w:t>En conclusión, la implementación del algoritmo Lobo Gris ha demostrado ser una herramienta eficaz para optimizar la ruta más corta en el sistema de metro de la Ciudad de México. Al simular el comportamiento de caza de los lobos y actualizar las posiciones de las estaciones de metro, hemos podido encontrar rutas que minimizan la distancia total de viaje.</w:t>
      </w:r>
    </w:p>
    <w:p w14:paraId="07D2DF50" w14:textId="37109089" w:rsidR="00544034" w:rsidRDefault="00D02671" w:rsidP="00544034">
      <w:pPr>
        <w:pStyle w:val="heading1"/>
        <w:spacing w:before="0"/>
        <w:rPr>
          <w:b w:val="0"/>
          <w:sz w:val="20"/>
        </w:rPr>
      </w:pPr>
      <w:r w:rsidRPr="00D02671">
        <w:rPr>
          <w:b w:val="0"/>
          <w:sz w:val="20"/>
        </w:rPr>
        <w:t xml:space="preserve">Este enfoque tiene el potencial de mejorar significativamente la eficiencia del sistema de metro, proporcionando a los pasajeros rutas más rápidas y convenientes, y aliviando la congestión en las rutas más transitadas. Sin embargo, es importante recordar que la optimización es un proceso continuo y que siempre hay espacio para mejoras y refinamientos </w:t>
      </w:r>
      <w:r w:rsidR="004E3F33" w:rsidRPr="00D02671">
        <w:rPr>
          <w:b w:val="0"/>
          <w:sz w:val="20"/>
        </w:rPr>
        <w:t>adicionales. A</w:t>
      </w:r>
      <w:r w:rsidRPr="00D02671">
        <w:rPr>
          <w:b w:val="0"/>
          <w:sz w:val="20"/>
        </w:rPr>
        <w:t xml:space="preserve"> medida que continuamos iterando y ajustando el algoritmo, esperamos ver mejoras aún mayores en la eficiencia del sistema de metro. Este trabajo remarca el poder de los algoritmos de optimización heurística como el Lobo Gris para resolver problemas complejos en el mundo real.</w:t>
      </w:r>
    </w:p>
    <w:p w14:paraId="3E4510A9" w14:textId="6CDA63DD" w:rsidR="00544034" w:rsidRDefault="00F01435" w:rsidP="004400ED">
      <w:pPr>
        <w:pStyle w:val="heading1"/>
        <w:spacing w:before="0"/>
      </w:pPr>
      <w:r>
        <w:t>8</w:t>
      </w:r>
      <w:r w:rsidR="00544034">
        <w:t xml:space="preserve"> </w:t>
      </w:r>
      <w:proofErr w:type="gramStart"/>
      <w:r w:rsidR="00544034">
        <w:t>Referencias</w:t>
      </w:r>
      <w:proofErr w:type="gramEnd"/>
    </w:p>
    <w:p w14:paraId="67015CA0" w14:textId="77777777" w:rsidR="008B3B76" w:rsidRDefault="008B3B76" w:rsidP="008B3B76">
      <w:pPr>
        <w:spacing w:line="276" w:lineRule="auto"/>
        <w:ind w:firstLine="0"/>
      </w:pPr>
      <w:r w:rsidRPr="008B3B76">
        <w:t xml:space="preserve">[1] Gobierno de la Ciudad de México. (2022) “Mapa de la red”. Metro CDMX [Online]. </w:t>
      </w:r>
      <w:proofErr w:type="spellStart"/>
      <w:r w:rsidRPr="008B3B76">
        <w:t>Available</w:t>
      </w:r>
      <w:proofErr w:type="spellEnd"/>
      <w:r w:rsidRPr="008B3B76">
        <w:t xml:space="preserve">: https://metro.cdmx.gob.mx/storage/app/media/red/plano_red19.p </w:t>
      </w:r>
      <w:proofErr w:type="spellStart"/>
      <w:r w:rsidRPr="008B3B76">
        <w:t>df</w:t>
      </w:r>
      <w:proofErr w:type="spellEnd"/>
      <w:r w:rsidRPr="008B3B76">
        <w:t xml:space="preserve"> </w:t>
      </w:r>
    </w:p>
    <w:p w14:paraId="77FDC911" w14:textId="56EBD1AE" w:rsidR="008B3B76" w:rsidRDefault="008B3B76" w:rsidP="008B3B76">
      <w:pPr>
        <w:spacing w:line="276" w:lineRule="auto"/>
        <w:ind w:firstLine="0"/>
      </w:pPr>
      <w:r w:rsidRPr="008B3B76">
        <w:t xml:space="preserve">[2] Gobierno de la Ciudad de México. (2022) “Longitud de estación”. Metro CDMX. [Online]. </w:t>
      </w:r>
      <w:proofErr w:type="spellStart"/>
      <w:r w:rsidRPr="008B3B76">
        <w:t>Available</w:t>
      </w:r>
      <w:proofErr w:type="spellEnd"/>
      <w:r w:rsidRPr="008B3B76">
        <w:t xml:space="preserve">: https://metro.cdmx.gob.mx/longitud-de-estacion </w:t>
      </w:r>
    </w:p>
    <w:p w14:paraId="63E137A6" w14:textId="7EDB669A" w:rsidR="009C055A" w:rsidRDefault="008B3B76" w:rsidP="008B3B76">
      <w:pPr>
        <w:spacing w:line="276" w:lineRule="auto"/>
        <w:ind w:firstLine="0"/>
      </w:pPr>
      <w:r w:rsidRPr="008B3B76">
        <w:t xml:space="preserve">[3] Gobierno de la Ciudad de México. (2022) “Longitud de las líneas”. Metro CDMX. [Online]. </w:t>
      </w:r>
      <w:proofErr w:type="spellStart"/>
      <w:r w:rsidRPr="008B3B76">
        <w:t>Available</w:t>
      </w:r>
      <w:proofErr w:type="spellEnd"/>
      <w:r w:rsidRPr="008B3B76">
        <w:t xml:space="preserve">: </w:t>
      </w:r>
      <w:r w:rsidR="009C055A" w:rsidRPr="007205DB">
        <w:t>https://metro.cdmx.gob.mx/longitud-lineas</w:t>
      </w:r>
    </w:p>
    <w:p w14:paraId="29488EA3" w14:textId="4CB56BCE" w:rsidR="009C055A" w:rsidRDefault="007205DB" w:rsidP="009C055A">
      <w:pPr>
        <w:spacing w:line="276" w:lineRule="auto"/>
        <w:ind w:firstLine="0"/>
      </w:pPr>
      <w:r>
        <w:t xml:space="preserve">[4] </w:t>
      </w:r>
      <w:proofErr w:type="spellStart"/>
      <w:r w:rsidR="009C055A">
        <w:t>Dik</w:t>
      </w:r>
      <w:proofErr w:type="spellEnd"/>
      <w:r w:rsidR="009C055A">
        <w:t xml:space="preserve">, A. (2023, 17 marzo). Algoritmos de optimización de la población: Optimización </w:t>
      </w:r>
    </w:p>
    <w:p w14:paraId="5F94D2A3" w14:textId="77777777" w:rsidR="009C055A" w:rsidRDefault="009C055A" w:rsidP="009C055A">
      <w:pPr>
        <w:spacing w:line="276" w:lineRule="auto"/>
        <w:ind w:firstLine="0"/>
      </w:pPr>
      <w:r>
        <w:t xml:space="preserve">del lobo gris (Grey Wolf </w:t>
      </w:r>
      <w:proofErr w:type="spellStart"/>
      <w:r>
        <w:t>Optimizer</w:t>
      </w:r>
      <w:proofErr w:type="spellEnd"/>
      <w:r>
        <w:t xml:space="preserve"> - GWO). MQL5 </w:t>
      </w:r>
      <w:proofErr w:type="spellStart"/>
      <w:r>
        <w:t>Community</w:t>
      </w:r>
      <w:proofErr w:type="spellEnd"/>
      <w:r>
        <w:t xml:space="preserve">. </w:t>
      </w:r>
    </w:p>
    <w:p w14:paraId="6B61A5BB" w14:textId="77777777" w:rsidR="009C055A" w:rsidRDefault="009C055A" w:rsidP="009C055A">
      <w:pPr>
        <w:spacing w:line="276" w:lineRule="auto"/>
        <w:ind w:firstLine="0"/>
      </w:pPr>
      <w:r>
        <w:t>https://www.mql5.com/es/articles/11785</w:t>
      </w:r>
    </w:p>
    <w:p w14:paraId="1C1FF411" w14:textId="1121E35A" w:rsidR="009C055A" w:rsidRDefault="007205DB" w:rsidP="009C055A">
      <w:pPr>
        <w:spacing w:line="276" w:lineRule="auto"/>
        <w:ind w:firstLine="0"/>
      </w:pPr>
      <w:r>
        <w:t>[5]</w:t>
      </w:r>
      <w:r w:rsidR="009C055A">
        <w:t xml:space="preserve"> Yang, Z. (2024). </w:t>
      </w:r>
      <w:proofErr w:type="spellStart"/>
      <w:r w:rsidR="009C055A">
        <w:t>Competing</w:t>
      </w:r>
      <w:proofErr w:type="spellEnd"/>
      <w:r w:rsidR="009C055A">
        <w:t xml:space="preserve"> </w:t>
      </w:r>
      <w:proofErr w:type="spellStart"/>
      <w:r w:rsidR="009C055A">
        <w:t>leaders</w:t>
      </w:r>
      <w:proofErr w:type="spellEnd"/>
      <w:r w:rsidR="009C055A">
        <w:t xml:space="preserve"> grey </w:t>
      </w:r>
      <w:proofErr w:type="spellStart"/>
      <w:r w:rsidR="009C055A">
        <w:t>wolf</w:t>
      </w:r>
      <w:proofErr w:type="spellEnd"/>
      <w:r w:rsidR="009C055A">
        <w:t xml:space="preserve"> </w:t>
      </w:r>
      <w:proofErr w:type="spellStart"/>
      <w:r w:rsidR="009C055A">
        <w:t>optimizer</w:t>
      </w:r>
      <w:proofErr w:type="spellEnd"/>
      <w:r w:rsidR="009C055A">
        <w:t xml:space="preserve"> and </w:t>
      </w:r>
      <w:proofErr w:type="spellStart"/>
      <w:r w:rsidR="009C055A">
        <w:t>its</w:t>
      </w:r>
      <w:proofErr w:type="spellEnd"/>
      <w:r w:rsidR="009C055A">
        <w:t xml:space="preserve"> </w:t>
      </w:r>
      <w:proofErr w:type="spellStart"/>
      <w:r w:rsidR="009C055A">
        <w:t>application</w:t>
      </w:r>
      <w:proofErr w:type="spellEnd"/>
      <w:r w:rsidR="009C055A">
        <w:t xml:space="preserve"> </w:t>
      </w:r>
      <w:proofErr w:type="spellStart"/>
      <w:r w:rsidR="009C055A">
        <w:t>for</w:t>
      </w:r>
      <w:proofErr w:type="spellEnd"/>
      <w:r w:rsidR="009C055A">
        <w:t xml:space="preserve"> </w:t>
      </w:r>
    </w:p>
    <w:p w14:paraId="10E2F0D8" w14:textId="77777777" w:rsidR="009C055A" w:rsidRDefault="009C055A" w:rsidP="009C055A">
      <w:pPr>
        <w:spacing w:line="276" w:lineRule="auto"/>
        <w:ind w:firstLine="0"/>
      </w:pPr>
      <w:r>
        <w:t xml:space="preserve">training </w:t>
      </w:r>
      <w:proofErr w:type="spellStart"/>
      <w:r>
        <w:t>multi-layer</w:t>
      </w:r>
      <w:proofErr w:type="spellEnd"/>
      <w:r>
        <w:t xml:space="preserve"> </w:t>
      </w:r>
      <w:proofErr w:type="spellStart"/>
      <w:r>
        <w:t>perceptron</w:t>
      </w:r>
      <w:proofErr w:type="spellEnd"/>
      <w:r>
        <w:t xml:space="preserve"> </w:t>
      </w:r>
      <w:proofErr w:type="spellStart"/>
      <w:r>
        <w:t>classifier</w:t>
      </w:r>
      <w:proofErr w:type="spellEnd"/>
      <w:r>
        <w:t xml:space="preserve">. Expert </w:t>
      </w:r>
      <w:proofErr w:type="spellStart"/>
      <w:r>
        <w:t>Systems</w:t>
      </w:r>
      <w:proofErr w:type="spellEnd"/>
      <w:r>
        <w:t xml:space="preserve"> </w:t>
      </w:r>
      <w:proofErr w:type="spellStart"/>
      <w:r>
        <w:t>with</w:t>
      </w:r>
      <w:proofErr w:type="spellEnd"/>
      <w:r>
        <w:t xml:space="preserve"> </w:t>
      </w:r>
      <w:proofErr w:type="spellStart"/>
      <w:r>
        <w:t>Applications</w:t>
      </w:r>
      <w:proofErr w:type="spellEnd"/>
      <w:r>
        <w:t xml:space="preserve">, </w:t>
      </w:r>
    </w:p>
    <w:p w14:paraId="6D3E3893" w14:textId="77777777" w:rsidR="009C055A" w:rsidRDefault="009C055A" w:rsidP="009C055A">
      <w:pPr>
        <w:spacing w:line="276" w:lineRule="auto"/>
        <w:ind w:firstLine="0"/>
      </w:pPr>
      <w:r>
        <w:t>239(122349), 122349. https://doi.org/10.1016/j.eswa.2023.122349</w:t>
      </w:r>
    </w:p>
    <w:p w14:paraId="070D62C1" w14:textId="13AC1C68" w:rsidR="009C055A" w:rsidRDefault="007205DB" w:rsidP="009C055A">
      <w:pPr>
        <w:spacing w:line="276" w:lineRule="auto"/>
        <w:ind w:firstLine="0"/>
      </w:pPr>
      <w:r>
        <w:t>[6]</w:t>
      </w:r>
      <w:r w:rsidR="009C055A">
        <w:t xml:space="preserve"> </w:t>
      </w:r>
      <w:proofErr w:type="spellStart"/>
      <w:r w:rsidR="009C055A">
        <w:t>Frąckiewicz</w:t>
      </w:r>
      <w:proofErr w:type="spellEnd"/>
      <w:r w:rsidR="009C055A">
        <w:t xml:space="preserve">, M. (2023b, septiembre 1). IA y optimizador de lobo gris. TS2 SPACE. </w:t>
      </w:r>
    </w:p>
    <w:p w14:paraId="279249A0" w14:textId="77777777" w:rsidR="009C055A" w:rsidRDefault="009C055A" w:rsidP="009C055A">
      <w:pPr>
        <w:spacing w:line="276" w:lineRule="auto"/>
        <w:ind w:firstLine="0"/>
      </w:pPr>
      <w:r>
        <w:t>https://ts2.space/es/ia-y-optimizador-de-lobo-gris/#gsc.tab=0</w:t>
      </w:r>
    </w:p>
    <w:p w14:paraId="321F4BDA" w14:textId="5BBD6251" w:rsidR="009C055A" w:rsidRDefault="007205DB" w:rsidP="009C055A">
      <w:pPr>
        <w:spacing w:line="276" w:lineRule="auto"/>
        <w:ind w:firstLine="0"/>
      </w:pPr>
      <w:r>
        <w:t>[7]</w:t>
      </w:r>
      <w:r w:rsidR="009C055A">
        <w:t xml:space="preserve"> </w:t>
      </w:r>
      <w:proofErr w:type="spellStart"/>
      <w:r w:rsidR="009C055A">
        <w:t>Greyrat</w:t>
      </w:r>
      <w:proofErr w:type="spellEnd"/>
      <w:r w:rsidR="009C055A">
        <w:t xml:space="preserve">, R. (2022, 5 julio). Optimización de lobo gris – Introducción – Barcelona </w:t>
      </w:r>
    </w:p>
    <w:p w14:paraId="4AE4B5EE" w14:textId="75ADC408" w:rsidR="009C055A" w:rsidRPr="00544034" w:rsidRDefault="009C055A" w:rsidP="009C055A">
      <w:pPr>
        <w:spacing w:line="276" w:lineRule="auto"/>
        <w:ind w:firstLine="0"/>
      </w:pPr>
      <w:proofErr w:type="spellStart"/>
      <w:r>
        <w:t>Geeks</w:t>
      </w:r>
      <w:proofErr w:type="spellEnd"/>
      <w:r>
        <w:t>. https://barcelonageeks.com/optimizacion-del-lobo-gris-introduccio</w:t>
      </w:r>
    </w:p>
    <w:sectPr w:rsidR="009C055A" w:rsidRPr="00544034" w:rsidSect="00CA0881">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5076" w14:textId="77777777" w:rsidR="00D94105" w:rsidRDefault="00D94105">
      <w:r>
        <w:separator/>
      </w:r>
    </w:p>
  </w:endnote>
  <w:endnote w:type="continuationSeparator" w:id="0">
    <w:p w14:paraId="6978A2E3" w14:textId="77777777" w:rsidR="00D94105" w:rsidRDefault="00D94105">
      <w:r>
        <w:continuationSeparator/>
      </w:r>
    </w:p>
  </w:endnote>
  <w:endnote w:type="continuationNotice" w:id="1">
    <w:p w14:paraId="305E17BD" w14:textId="77777777" w:rsidR="00D94105" w:rsidRDefault="00D94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4FB7" w14:textId="77777777" w:rsidR="00D94105" w:rsidRDefault="00D94105">
      <w:r>
        <w:separator/>
      </w:r>
    </w:p>
  </w:footnote>
  <w:footnote w:type="continuationSeparator" w:id="0">
    <w:p w14:paraId="263745BF" w14:textId="77777777" w:rsidR="00D94105" w:rsidRDefault="00D94105">
      <w:r>
        <w:continuationSeparator/>
      </w:r>
    </w:p>
  </w:footnote>
  <w:footnote w:type="continuationNotice" w:id="1">
    <w:p w14:paraId="671D16A9" w14:textId="77777777" w:rsidR="00D94105" w:rsidRDefault="00D941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1275D53"/>
    <w:multiLevelType w:val="hybridMultilevel"/>
    <w:tmpl w:val="4D2AB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30573"/>
    <w:multiLevelType w:val="hybridMultilevel"/>
    <w:tmpl w:val="935CD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C4873"/>
    <w:multiLevelType w:val="hybridMultilevel"/>
    <w:tmpl w:val="5F664DE4"/>
    <w:lvl w:ilvl="0" w:tplc="363E68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D429B"/>
    <w:multiLevelType w:val="hybridMultilevel"/>
    <w:tmpl w:val="E758DBEE"/>
    <w:lvl w:ilvl="0" w:tplc="363E68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208CC"/>
    <w:multiLevelType w:val="hybridMultilevel"/>
    <w:tmpl w:val="308A8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4CB01CD"/>
    <w:multiLevelType w:val="hybridMultilevel"/>
    <w:tmpl w:val="6922C86C"/>
    <w:lvl w:ilvl="0" w:tplc="8B0E40BA">
      <w:start w:val="1"/>
      <w:numFmt w:val="decimal"/>
      <w:lvlText w:val="%1."/>
      <w:lvlJc w:val="left"/>
      <w:pPr>
        <w:ind w:left="707" w:hanging="48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8"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4A11948"/>
    <w:multiLevelType w:val="hybridMultilevel"/>
    <w:tmpl w:val="12DE46D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80F25C8"/>
    <w:multiLevelType w:val="hybridMultilevel"/>
    <w:tmpl w:val="FF9EECB4"/>
    <w:lvl w:ilvl="0" w:tplc="363E68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961C0"/>
    <w:multiLevelType w:val="multilevel"/>
    <w:tmpl w:val="8E0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C7E12"/>
    <w:multiLevelType w:val="hybridMultilevel"/>
    <w:tmpl w:val="82C6786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7DC52F98"/>
    <w:multiLevelType w:val="multilevel"/>
    <w:tmpl w:val="4AF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0148907">
    <w:abstractNumId w:val="0"/>
  </w:num>
  <w:num w:numId="2" w16cid:durableId="302780491">
    <w:abstractNumId w:val="8"/>
  </w:num>
  <w:num w:numId="3" w16cid:durableId="1691375707">
    <w:abstractNumId w:val="6"/>
  </w:num>
  <w:num w:numId="4" w16cid:durableId="1818262164">
    <w:abstractNumId w:val="7"/>
  </w:num>
  <w:num w:numId="5" w16cid:durableId="748579799">
    <w:abstractNumId w:val="12"/>
  </w:num>
  <w:num w:numId="6" w16cid:durableId="1783067187">
    <w:abstractNumId w:val="5"/>
  </w:num>
  <w:num w:numId="7" w16cid:durableId="543490162">
    <w:abstractNumId w:val="9"/>
  </w:num>
  <w:num w:numId="8" w16cid:durableId="494301915">
    <w:abstractNumId w:val="13"/>
  </w:num>
  <w:num w:numId="9" w16cid:durableId="39138498">
    <w:abstractNumId w:val="11"/>
  </w:num>
  <w:num w:numId="10" w16cid:durableId="886185475">
    <w:abstractNumId w:val="2"/>
  </w:num>
  <w:num w:numId="11" w16cid:durableId="744499120">
    <w:abstractNumId w:val="10"/>
  </w:num>
  <w:num w:numId="12" w16cid:durableId="176509854">
    <w:abstractNumId w:val="3"/>
  </w:num>
  <w:num w:numId="13" w16cid:durableId="1845049768">
    <w:abstractNumId w:val="4"/>
  </w:num>
  <w:num w:numId="14" w16cid:durableId="96870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942DC"/>
    <w:rsid w:val="00000A26"/>
    <w:rsid w:val="00000B79"/>
    <w:rsid w:val="00000D1D"/>
    <w:rsid w:val="00001985"/>
    <w:rsid w:val="0000227E"/>
    <w:rsid w:val="00002D82"/>
    <w:rsid w:val="000032A7"/>
    <w:rsid w:val="000037F7"/>
    <w:rsid w:val="000049C1"/>
    <w:rsid w:val="00004A5F"/>
    <w:rsid w:val="000077AE"/>
    <w:rsid w:val="00007B3D"/>
    <w:rsid w:val="00010EB3"/>
    <w:rsid w:val="00010F38"/>
    <w:rsid w:val="00011169"/>
    <w:rsid w:val="00013A09"/>
    <w:rsid w:val="00013A89"/>
    <w:rsid w:val="00015620"/>
    <w:rsid w:val="000158CB"/>
    <w:rsid w:val="000159A6"/>
    <w:rsid w:val="00015D53"/>
    <w:rsid w:val="000220EC"/>
    <w:rsid w:val="000222AC"/>
    <w:rsid w:val="00022802"/>
    <w:rsid w:val="000229C5"/>
    <w:rsid w:val="00022DC5"/>
    <w:rsid w:val="000232CC"/>
    <w:rsid w:val="00024027"/>
    <w:rsid w:val="0002453E"/>
    <w:rsid w:val="00027445"/>
    <w:rsid w:val="00030733"/>
    <w:rsid w:val="00030975"/>
    <w:rsid w:val="00030C90"/>
    <w:rsid w:val="000319AC"/>
    <w:rsid w:val="00032016"/>
    <w:rsid w:val="00032537"/>
    <w:rsid w:val="0003253B"/>
    <w:rsid w:val="00033FA8"/>
    <w:rsid w:val="0003424F"/>
    <w:rsid w:val="0003517E"/>
    <w:rsid w:val="000360D3"/>
    <w:rsid w:val="0003614E"/>
    <w:rsid w:val="0003658D"/>
    <w:rsid w:val="00036BFE"/>
    <w:rsid w:val="00036F0A"/>
    <w:rsid w:val="00037EF9"/>
    <w:rsid w:val="000403C9"/>
    <w:rsid w:val="00040D46"/>
    <w:rsid w:val="00041D3F"/>
    <w:rsid w:val="0004204A"/>
    <w:rsid w:val="00042A92"/>
    <w:rsid w:val="00044877"/>
    <w:rsid w:val="00044FEC"/>
    <w:rsid w:val="00045B64"/>
    <w:rsid w:val="00046BA2"/>
    <w:rsid w:val="00047236"/>
    <w:rsid w:val="00047244"/>
    <w:rsid w:val="000472F7"/>
    <w:rsid w:val="00047612"/>
    <w:rsid w:val="0004781E"/>
    <w:rsid w:val="00050075"/>
    <w:rsid w:val="00050DFE"/>
    <w:rsid w:val="00051A95"/>
    <w:rsid w:val="00051C1E"/>
    <w:rsid w:val="00052349"/>
    <w:rsid w:val="00052450"/>
    <w:rsid w:val="00052A25"/>
    <w:rsid w:val="00052CE3"/>
    <w:rsid w:val="000532EA"/>
    <w:rsid w:val="00053398"/>
    <w:rsid w:val="000600E0"/>
    <w:rsid w:val="0006094E"/>
    <w:rsid w:val="00061A84"/>
    <w:rsid w:val="00061FDE"/>
    <w:rsid w:val="000626A3"/>
    <w:rsid w:val="00062E12"/>
    <w:rsid w:val="00062EB0"/>
    <w:rsid w:val="00063E50"/>
    <w:rsid w:val="000646E8"/>
    <w:rsid w:val="00064EA0"/>
    <w:rsid w:val="00065102"/>
    <w:rsid w:val="00070A31"/>
    <w:rsid w:val="000712D5"/>
    <w:rsid w:val="00071D07"/>
    <w:rsid w:val="000725AF"/>
    <w:rsid w:val="00075297"/>
    <w:rsid w:val="000754BF"/>
    <w:rsid w:val="0007619A"/>
    <w:rsid w:val="00076254"/>
    <w:rsid w:val="00076C85"/>
    <w:rsid w:val="00077B5B"/>
    <w:rsid w:val="00077C99"/>
    <w:rsid w:val="00080D4A"/>
    <w:rsid w:val="00081157"/>
    <w:rsid w:val="00081D24"/>
    <w:rsid w:val="00085846"/>
    <w:rsid w:val="00085FD3"/>
    <w:rsid w:val="00086149"/>
    <w:rsid w:val="00087221"/>
    <w:rsid w:val="00090E05"/>
    <w:rsid w:val="00091F60"/>
    <w:rsid w:val="00091FD9"/>
    <w:rsid w:val="00092426"/>
    <w:rsid w:val="00092BC9"/>
    <w:rsid w:val="00092E2D"/>
    <w:rsid w:val="000934C1"/>
    <w:rsid w:val="00094440"/>
    <w:rsid w:val="00094834"/>
    <w:rsid w:val="00094FB2"/>
    <w:rsid w:val="00095E91"/>
    <w:rsid w:val="000962E2"/>
    <w:rsid w:val="00096CC8"/>
    <w:rsid w:val="00097C5F"/>
    <w:rsid w:val="000A0B29"/>
    <w:rsid w:val="000A192E"/>
    <w:rsid w:val="000A223B"/>
    <w:rsid w:val="000A46FD"/>
    <w:rsid w:val="000A484A"/>
    <w:rsid w:val="000A4F87"/>
    <w:rsid w:val="000A6E3B"/>
    <w:rsid w:val="000A6EAF"/>
    <w:rsid w:val="000B061A"/>
    <w:rsid w:val="000B0DF8"/>
    <w:rsid w:val="000B170C"/>
    <w:rsid w:val="000B1DEF"/>
    <w:rsid w:val="000B2740"/>
    <w:rsid w:val="000B2912"/>
    <w:rsid w:val="000B3D5F"/>
    <w:rsid w:val="000B4DF6"/>
    <w:rsid w:val="000B4E58"/>
    <w:rsid w:val="000B53D2"/>
    <w:rsid w:val="000B5627"/>
    <w:rsid w:val="000B64C4"/>
    <w:rsid w:val="000B787A"/>
    <w:rsid w:val="000C0095"/>
    <w:rsid w:val="000C3432"/>
    <w:rsid w:val="000C3B32"/>
    <w:rsid w:val="000C4F21"/>
    <w:rsid w:val="000C5155"/>
    <w:rsid w:val="000C5733"/>
    <w:rsid w:val="000C60EB"/>
    <w:rsid w:val="000C6226"/>
    <w:rsid w:val="000C694B"/>
    <w:rsid w:val="000C7075"/>
    <w:rsid w:val="000C7454"/>
    <w:rsid w:val="000D0158"/>
    <w:rsid w:val="000D0315"/>
    <w:rsid w:val="000D14D8"/>
    <w:rsid w:val="000D1FA0"/>
    <w:rsid w:val="000D2A15"/>
    <w:rsid w:val="000D2A2E"/>
    <w:rsid w:val="000D3D74"/>
    <w:rsid w:val="000D5462"/>
    <w:rsid w:val="000D54AC"/>
    <w:rsid w:val="000D5A9F"/>
    <w:rsid w:val="000D6312"/>
    <w:rsid w:val="000D6521"/>
    <w:rsid w:val="000D6884"/>
    <w:rsid w:val="000D6B9D"/>
    <w:rsid w:val="000D6E3A"/>
    <w:rsid w:val="000D758E"/>
    <w:rsid w:val="000E063E"/>
    <w:rsid w:val="000E10C1"/>
    <w:rsid w:val="000E386E"/>
    <w:rsid w:val="000E3FA0"/>
    <w:rsid w:val="000E46D3"/>
    <w:rsid w:val="000E52A5"/>
    <w:rsid w:val="000E6039"/>
    <w:rsid w:val="000E607C"/>
    <w:rsid w:val="000E673B"/>
    <w:rsid w:val="000E6FA8"/>
    <w:rsid w:val="000E7561"/>
    <w:rsid w:val="000E7E82"/>
    <w:rsid w:val="000F0506"/>
    <w:rsid w:val="000F0796"/>
    <w:rsid w:val="000F37EF"/>
    <w:rsid w:val="000F44A7"/>
    <w:rsid w:val="000F609C"/>
    <w:rsid w:val="000F78BA"/>
    <w:rsid w:val="0010041C"/>
    <w:rsid w:val="00100C2B"/>
    <w:rsid w:val="00102372"/>
    <w:rsid w:val="00103EAA"/>
    <w:rsid w:val="00104C79"/>
    <w:rsid w:val="00104E1C"/>
    <w:rsid w:val="00104F6B"/>
    <w:rsid w:val="001051B1"/>
    <w:rsid w:val="0010553E"/>
    <w:rsid w:val="00107A1C"/>
    <w:rsid w:val="0011113D"/>
    <w:rsid w:val="0011255B"/>
    <w:rsid w:val="00113808"/>
    <w:rsid w:val="00113A75"/>
    <w:rsid w:val="00115768"/>
    <w:rsid w:val="00116CE7"/>
    <w:rsid w:val="00117CBF"/>
    <w:rsid w:val="00117FEE"/>
    <w:rsid w:val="001201AE"/>
    <w:rsid w:val="001201CB"/>
    <w:rsid w:val="00120B24"/>
    <w:rsid w:val="00120B56"/>
    <w:rsid w:val="00120B64"/>
    <w:rsid w:val="00121CBE"/>
    <w:rsid w:val="00123228"/>
    <w:rsid w:val="001232FA"/>
    <w:rsid w:val="00123C66"/>
    <w:rsid w:val="0012497C"/>
    <w:rsid w:val="00124B17"/>
    <w:rsid w:val="00126231"/>
    <w:rsid w:val="00126C5F"/>
    <w:rsid w:val="00127185"/>
    <w:rsid w:val="00127D20"/>
    <w:rsid w:val="00133F1F"/>
    <w:rsid w:val="001345EB"/>
    <w:rsid w:val="001347B6"/>
    <w:rsid w:val="001354FF"/>
    <w:rsid w:val="00135D5F"/>
    <w:rsid w:val="001374B0"/>
    <w:rsid w:val="00137550"/>
    <w:rsid w:val="001375A4"/>
    <w:rsid w:val="00137FE9"/>
    <w:rsid w:val="00140439"/>
    <w:rsid w:val="00144282"/>
    <w:rsid w:val="00144695"/>
    <w:rsid w:val="00146EB4"/>
    <w:rsid w:val="00147542"/>
    <w:rsid w:val="00150D29"/>
    <w:rsid w:val="00151ED6"/>
    <w:rsid w:val="00151FC7"/>
    <w:rsid w:val="00153568"/>
    <w:rsid w:val="001561F1"/>
    <w:rsid w:val="0016060C"/>
    <w:rsid w:val="00161DAF"/>
    <w:rsid w:val="00162AD7"/>
    <w:rsid w:val="00163C04"/>
    <w:rsid w:val="00164ABA"/>
    <w:rsid w:val="00165B46"/>
    <w:rsid w:val="00165C6D"/>
    <w:rsid w:val="001661A6"/>
    <w:rsid w:val="0016645B"/>
    <w:rsid w:val="0016777A"/>
    <w:rsid w:val="00167DD7"/>
    <w:rsid w:val="001705B8"/>
    <w:rsid w:val="001708E7"/>
    <w:rsid w:val="00170DD4"/>
    <w:rsid w:val="00173085"/>
    <w:rsid w:val="0017444D"/>
    <w:rsid w:val="00174E7F"/>
    <w:rsid w:val="001764B2"/>
    <w:rsid w:val="00176FF3"/>
    <w:rsid w:val="00177813"/>
    <w:rsid w:val="00177AB2"/>
    <w:rsid w:val="001814E8"/>
    <w:rsid w:val="00181FB2"/>
    <w:rsid w:val="00182878"/>
    <w:rsid w:val="0018405F"/>
    <w:rsid w:val="00185E99"/>
    <w:rsid w:val="001864C8"/>
    <w:rsid w:val="00186893"/>
    <w:rsid w:val="0019079F"/>
    <w:rsid w:val="00191BD4"/>
    <w:rsid w:val="00192B92"/>
    <w:rsid w:val="001931C3"/>
    <w:rsid w:val="001948BC"/>
    <w:rsid w:val="001959FA"/>
    <w:rsid w:val="00196203"/>
    <w:rsid w:val="001972BD"/>
    <w:rsid w:val="001978D4"/>
    <w:rsid w:val="00197E23"/>
    <w:rsid w:val="001A0946"/>
    <w:rsid w:val="001A0D08"/>
    <w:rsid w:val="001A0D75"/>
    <w:rsid w:val="001A12C2"/>
    <w:rsid w:val="001A1B88"/>
    <w:rsid w:val="001A2372"/>
    <w:rsid w:val="001A4134"/>
    <w:rsid w:val="001A45FD"/>
    <w:rsid w:val="001A5E8B"/>
    <w:rsid w:val="001A634A"/>
    <w:rsid w:val="001A695E"/>
    <w:rsid w:val="001B0664"/>
    <w:rsid w:val="001B1082"/>
    <w:rsid w:val="001B23B7"/>
    <w:rsid w:val="001B2BB3"/>
    <w:rsid w:val="001B31D2"/>
    <w:rsid w:val="001B3B35"/>
    <w:rsid w:val="001B4397"/>
    <w:rsid w:val="001B49A3"/>
    <w:rsid w:val="001B6B54"/>
    <w:rsid w:val="001C1632"/>
    <w:rsid w:val="001C1D31"/>
    <w:rsid w:val="001C1EE3"/>
    <w:rsid w:val="001C20AD"/>
    <w:rsid w:val="001C31EE"/>
    <w:rsid w:val="001C368A"/>
    <w:rsid w:val="001C3AC5"/>
    <w:rsid w:val="001C3DC9"/>
    <w:rsid w:val="001C4881"/>
    <w:rsid w:val="001C4911"/>
    <w:rsid w:val="001C49B3"/>
    <w:rsid w:val="001C4C53"/>
    <w:rsid w:val="001C4D47"/>
    <w:rsid w:val="001C6348"/>
    <w:rsid w:val="001C6C24"/>
    <w:rsid w:val="001C6CC8"/>
    <w:rsid w:val="001C6FA6"/>
    <w:rsid w:val="001D16D7"/>
    <w:rsid w:val="001D17A6"/>
    <w:rsid w:val="001D1BE6"/>
    <w:rsid w:val="001D3036"/>
    <w:rsid w:val="001D315F"/>
    <w:rsid w:val="001D331C"/>
    <w:rsid w:val="001D3499"/>
    <w:rsid w:val="001D4994"/>
    <w:rsid w:val="001D5230"/>
    <w:rsid w:val="001D6F16"/>
    <w:rsid w:val="001D7218"/>
    <w:rsid w:val="001D7572"/>
    <w:rsid w:val="001D7DC2"/>
    <w:rsid w:val="001E0C49"/>
    <w:rsid w:val="001E0F9B"/>
    <w:rsid w:val="001E152D"/>
    <w:rsid w:val="001E1E2D"/>
    <w:rsid w:val="001E2701"/>
    <w:rsid w:val="001E2B8E"/>
    <w:rsid w:val="001E2F53"/>
    <w:rsid w:val="001E383B"/>
    <w:rsid w:val="001E3C7E"/>
    <w:rsid w:val="001E3F16"/>
    <w:rsid w:val="001E48C6"/>
    <w:rsid w:val="001E51D0"/>
    <w:rsid w:val="001E5B82"/>
    <w:rsid w:val="001E66D9"/>
    <w:rsid w:val="001E7021"/>
    <w:rsid w:val="001E7769"/>
    <w:rsid w:val="001E77EF"/>
    <w:rsid w:val="001E7BF2"/>
    <w:rsid w:val="001F00B4"/>
    <w:rsid w:val="001F035A"/>
    <w:rsid w:val="001F102A"/>
    <w:rsid w:val="001F1A7B"/>
    <w:rsid w:val="001F1B53"/>
    <w:rsid w:val="001F22CB"/>
    <w:rsid w:val="001F26D7"/>
    <w:rsid w:val="001F3476"/>
    <w:rsid w:val="001F35D0"/>
    <w:rsid w:val="001F3759"/>
    <w:rsid w:val="001F3CB4"/>
    <w:rsid w:val="001F4978"/>
    <w:rsid w:val="001F4D19"/>
    <w:rsid w:val="001F5FB5"/>
    <w:rsid w:val="001F66D5"/>
    <w:rsid w:val="001F7066"/>
    <w:rsid w:val="001F724F"/>
    <w:rsid w:val="001F7AF4"/>
    <w:rsid w:val="001F7F61"/>
    <w:rsid w:val="00200001"/>
    <w:rsid w:val="00200BF5"/>
    <w:rsid w:val="00200DB9"/>
    <w:rsid w:val="00201153"/>
    <w:rsid w:val="00201574"/>
    <w:rsid w:val="00201EC7"/>
    <w:rsid w:val="0020344F"/>
    <w:rsid w:val="00203798"/>
    <w:rsid w:val="00204417"/>
    <w:rsid w:val="0020441C"/>
    <w:rsid w:val="002054E5"/>
    <w:rsid w:val="002054F3"/>
    <w:rsid w:val="0020573A"/>
    <w:rsid w:val="0020703B"/>
    <w:rsid w:val="0021019E"/>
    <w:rsid w:val="00211985"/>
    <w:rsid w:val="00211C3D"/>
    <w:rsid w:val="002133A3"/>
    <w:rsid w:val="00213833"/>
    <w:rsid w:val="0021395C"/>
    <w:rsid w:val="002146ED"/>
    <w:rsid w:val="002155C9"/>
    <w:rsid w:val="00217350"/>
    <w:rsid w:val="00220B06"/>
    <w:rsid w:val="0022134E"/>
    <w:rsid w:val="002215BF"/>
    <w:rsid w:val="00223A0A"/>
    <w:rsid w:val="0022445A"/>
    <w:rsid w:val="0022492C"/>
    <w:rsid w:val="0022639D"/>
    <w:rsid w:val="00226B5C"/>
    <w:rsid w:val="00226E56"/>
    <w:rsid w:val="002272B5"/>
    <w:rsid w:val="00227DEB"/>
    <w:rsid w:val="0023016C"/>
    <w:rsid w:val="00231414"/>
    <w:rsid w:val="00231563"/>
    <w:rsid w:val="00231F63"/>
    <w:rsid w:val="0023211F"/>
    <w:rsid w:val="002321A8"/>
    <w:rsid w:val="002322D4"/>
    <w:rsid w:val="002324E8"/>
    <w:rsid w:val="0023478B"/>
    <w:rsid w:val="00236995"/>
    <w:rsid w:val="0023745C"/>
    <w:rsid w:val="002405A4"/>
    <w:rsid w:val="00240B3B"/>
    <w:rsid w:val="00242600"/>
    <w:rsid w:val="0024272F"/>
    <w:rsid w:val="00243265"/>
    <w:rsid w:val="002452E5"/>
    <w:rsid w:val="00245A9E"/>
    <w:rsid w:val="00245B80"/>
    <w:rsid w:val="00245E9F"/>
    <w:rsid w:val="0024690F"/>
    <w:rsid w:val="00246CA1"/>
    <w:rsid w:val="00246DC2"/>
    <w:rsid w:val="002471BE"/>
    <w:rsid w:val="00247663"/>
    <w:rsid w:val="00247C1D"/>
    <w:rsid w:val="00247CFE"/>
    <w:rsid w:val="002501CA"/>
    <w:rsid w:val="002505A8"/>
    <w:rsid w:val="00250C4F"/>
    <w:rsid w:val="00250F9C"/>
    <w:rsid w:val="0025118D"/>
    <w:rsid w:val="00251E4A"/>
    <w:rsid w:val="00251ED7"/>
    <w:rsid w:val="00252BAB"/>
    <w:rsid w:val="00252E5A"/>
    <w:rsid w:val="002541BF"/>
    <w:rsid w:val="00254CE4"/>
    <w:rsid w:val="00255C23"/>
    <w:rsid w:val="00255EE0"/>
    <w:rsid w:val="002605F5"/>
    <w:rsid w:val="00261E89"/>
    <w:rsid w:val="002621C6"/>
    <w:rsid w:val="00262259"/>
    <w:rsid w:val="00263202"/>
    <w:rsid w:val="00264399"/>
    <w:rsid w:val="00265C3B"/>
    <w:rsid w:val="00266602"/>
    <w:rsid w:val="00267403"/>
    <w:rsid w:val="00267C96"/>
    <w:rsid w:val="00267CF7"/>
    <w:rsid w:val="00270400"/>
    <w:rsid w:val="002705C5"/>
    <w:rsid w:val="00270B73"/>
    <w:rsid w:val="002713D2"/>
    <w:rsid w:val="002724CA"/>
    <w:rsid w:val="00273E5B"/>
    <w:rsid w:val="00274D18"/>
    <w:rsid w:val="00276247"/>
    <w:rsid w:val="00276454"/>
    <w:rsid w:val="00276F16"/>
    <w:rsid w:val="00277D81"/>
    <w:rsid w:val="00277DA4"/>
    <w:rsid w:val="00280C7C"/>
    <w:rsid w:val="002811F1"/>
    <w:rsid w:val="00283199"/>
    <w:rsid w:val="00284D4A"/>
    <w:rsid w:val="002853D0"/>
    <w:rsid w:val="002859FC"/>
    <w:rsid w:val="00285A3F"/>
    <w:rsid w:val="00285C45"/>
    <w:rsid w:val="00285F1E"/>
    <w:rsid w:val="0028653E"/>
    <w:rsid w:val="00286CC1"/>
    <w:rsid w:val="00287203"/>
    <w:rsid w:val="00287937"/>
    <w:rsid w:val="0029060C"/>
    <w:rsid w:val="00291972"/>
    <w:rsid w:val="0029267A"/>
    <w:rsid w:val="00292B00"/>
    <w:rsid w:val="00295B10"/>
    <w:rsid w:val="002969F8"/>
    <w:rsid w:val="002A1CA2"/>
    <w:rsid w:val="002A20AB"/>
    <w:rsid w:val="002A240C"/>
    <w:rsid w:val="002A25A1"/>
    <w:rsid w:val="002A2ECA"/>
    <w:rsid w:val="002A30D4"/>
    <w:rsid w:val="002A3355"/>
    <w:rsid w:val="002A3EE9"/>
    <w:rsid w:val="002A3F65"/>
    <w:rsid w:val="002A464B"/>
    <w:rsid w:val="002A5263"/>
    <w:rsid w:val="002A64D2"/>
    <w:rsid w:val="002B0562"/>
    <w:rsid w:val="002B17F0"/>
    <w:rsid w:val="002B29FB"/>
    <w:rsid w:val="002B2BB0"/>
    <w:rsid w:val="002B466D"/>
    <w:rsid w:val="002B6E76"/>
    <w:rsid w:val="002B753D"/>
    <w:rsid w:val="002B7768"/>
    <w:rsid w:val="002B7CA5"/>
    <w:rsid w:val="002C1BB9"/>
    <w:rsid w:val="002C479B"/>
    <w:rsid w:val="002C5156"/>
    <w:rsid w:val="002C60B6"/>
    <w:rsid w:val="002C6A69"/>
    <w:rsid w:val="002C7DA7"/>
    <w:rsid w:val="002D0356"/>
    <w:rsid w:val="002D0421"/>
    <w:rsid w:val="002D0504"/>
    <w:rsid w:val="002D0F90"/>
    <w:rsid w:val="002D18E6"/>
    <w:rsid w:val="002D1AE9"/>
    <w:rsid w:val="002D234F"/>
    <w:rsid w:val="002D298A"/>
    <w:rsid w:val="002D35CC"/>
    <w:rsid w:val="002D43EC"/>
    <w:rsid w:val="002D4A35"/>
    <w:rsid w:val="002D531C"/>
    <w:rsid w:val="002D6634"/>
    <w:rsid w:val="002D6807"/>
    <w:rsid w:val="002D6DEA"/>
    <w:rsid w:val="002D73BD"/>
    <w:rsid w:val="002E0A5C"/>
    <w:rsid w:val="002E277A"/>
    <w:rsid w:val="002E5E0A"/>
    <w:rsid w:val="002E5ED3"/>
    <w:rsid w:val="002E6CDC"/>
    <w:rsid w:val="002E7931"/>
    <w:rsid w:val="002E7963"/>
    <w:rsid w:val="002E79B5"/>
    <w:rsid w:val="002E7CED"/>
    <w:rsid w:val="002F005B"/>
    <w:rsid w:val="002F026A"/>
    <w:rsid w:val="002F0468"/>
    <w:rsid w:val="002F07D7"/>
    <w:rsid w:val="002F0E50"/>
    <w:rsid w:val="002F2664"/>
    <w:rsid w:val="002F2FA7"/>
    <w:rsid w:val="002F5DEB"/>
    <w:rsid w:val="002F60E1"/>
    <w:rsid w:val="002F7A08"/>
    <w:rsid w:val="002F7F42"/>
    <w:rsid w:val="00300217"/>
    <w:rsid w:val="00300A13"/>
    <w:rsid w:val="00302958"/>
    <w:rsid w:val="003030B2"/>
    <w:rsid w:val="003038D5"/>
    <w:rsid w:val="00303EB1"/>
    <w:rsid w:val="00303F1D"/>
    <w:rsid w:val="00305344"/>
    <w:rsid w:val="003057CD"/>
    <w:rsid w:val="003059D7"/>
    <w:rsid w:val="0030647B"/>
    <w:rsid w:val="003064D7"/>
    <w:rsid w:val="003067CF"/>
    <w:rsid w:val="003078E7"/>
    <w:rsid w:val="003101CD"/>
    <w:rsid w:val="003122BC"/>
    <w:rsid w:val="00312FB3"/>
    <w:rsid w:val="00313591"/>
    <w:rsid w:val="00313E72"/>
    <w:rsid w:val="00313EF1"/>
    <w:rsid w:val="00314367"/>
    <w:rsid w:val="00314DFB"/>
    <w:rsid w:val="003156CD"/>
    <w:rsid w:val="00315A80"/>
    <w:rsid w:val="003163BD"/>
    <w:rsid w:val="00316D6D"/>
    <w:rsid w:val="00317D9B"/>
    <w:rsid w:val="00320B3A"/>
    <w:rsid w:val="00321669"/>
    <w:rsid w:val="0032330B"/>
    <w:rsid w:val="00323DEE"/>
    <w:rsid w:val="003248FC"/>
    <w:rsid w:val="003249AF"/>
    <w:rsid w:val="00324A2C"/>
    <w:rsid w:val="003258EA"/>
    <w:rsid w:val="00325CA9"/>
    <w:rsid w:val="00325E23"/>
    <w:rsid w:val="00326753"/>
    <w:rsid w:val="00332808"/>
    <w:rsid w:val="00333163"/>
    <w:rsid w:val="0033316E"/>
    <w:rsid w:val="003331FF"/>
    <w:rsid w:val="00333A46"/>
    <w:rsid w:val="00333ADD"/>
    <w:rsid w:val="00334478"/>
    <w:rsid w:val="0033575B"/>
    <w:rsid w:val="00335AEA"/>
    <w:rsid w:val="003363EF"/>
    <w:rsid w:val="00340286"/>
    <w:rsid w:val="0034036E"/>
    <w:rsid w:val="003418FA"/>
    <w:rsid w:val="00341BB6"/>
    <w:rsid w:val="00341EFD"/>
    <w:rsid w:val="0034207E"/>
    <w:rsid w:val="0034270D"/>
    <w:rsid w:val="00343033"/>
    <w:rsid w:val="003433DC"/>
    <w:rsid w:val="0034500E"/>
    <w:rsid w:val="0034685B"/>
    <w:rsid w:val="00347069"/>
    <w:rsid w:val="003504FD"/>
    <w:rsid w:val="003508B7"/>
    <w:rsid w:val="00351017"/>
    <w:rsid w:val="00351228"/>
    <w:rsid w:val="0035274F"/>
    <w:rsid w:val="00353152"/>
    <w:rsid w:val="00354302"/>
    <w:rsid w:val="0035461C"/>
    <w:rsid w:val="00354700"/>
    <w:rsid w:val="00355B94"/>
    <w:rsid w:val="00356647"/>
    <w:rsid w:val="00357453"/>
    <w:rsid w:val="00357EAE"/>
    <w:rsid w:val="003621AF"/>
    <w:rsid w:val="00363119"/>
    <w:rsid w:val="00363EF3"/>
    <w:rsid w:val="003641B4"/>
    <w:rsid w:val="0036609E"/>
    <w:rsid w:val="00366347"/>
    <w:rsid w:val="0036700D"/>
    <w:rsid w:val="00367578"/>
    <w:rsid w:val="003678D1"/>
    <w:rsid w:val="0037125F"/>
    <w:rsid w:val="00371779"/>
    <w:rsid w:val="003722C8"/>
    <w:rsid w:val="003726E3"/>
    <w:rsid w:val="00372CFB"/>
    <w:rsid w:val="00373A15"/>
    <w:rsid w:val="00376634"/>
    <w:rsid w:val="00376FC6"/>
    <w:rsid w:val="00377386"/>
    <w:rsid w:val="00377F29"/>
    <w:rsid w:val="00380246"/>
    <w:rsid w:val="00380480"/>
    <w:rsid w:val="00380788"/>
    <w:rsid w:val="00380834"/>
    <w:rsid w:val="00382B43"/>
    <w:rsid w:val="003836C8"/>
    <w:rsid w:val="003844A0"/>
    <w:rsid w:val="003844D2"/>
    <w:rsid w:val="00385A0C"/>
    <w:rsid w:val="0038689B"/>
    <w:rsid w:val="00386DD8"/>
    <w:rsid w:val="00387797"/>
    <w:rsid w:val="00387BA4"/>
    <w:rsid w:val="003901CE"/>
    <w:rsid w:val="0039099B"/>
    <w:rsid w:val="0039113E"/>
    <w:rsid w:val="00391437"/>
    <w:rsid w:val="00391466"/>
    <w:rsid w:val="003921D8"/>
    <w:rsid w:val="00392CDB"/>
    <w:rsid w:val="003963BC"/>
    <w:rsid w:val="0039674A"/>
    <w:rsid w:val="0039708D"/>
    <w:rsid w:val="00397BBB"/>
    <w:rsid w:val="003A11AA"/>
    <w:rsid w:val="003A1ABB"/>
    <w:rsid w:val="003A1E1B"/>
    <w:rsid w:val="003A2A58"/>
    <w:rsid w:val="003A2BE2"/>
    <w:rsid w:val="003A2CEB"/>
    <w:rsid w:val="003A33C5"/>
    <w:rsid w:val="003A353D"/>
    <w:rsid w:val="003A35D1"/>
    <w:rsid w:val="003A370B"/>
    <w:rsid w:val="003A391D"/>
    <w:rsid w:val="003A3935"/>
    <w:rsid w:val="003A513F"/>
    <w:rsid w:val="003A560D"/>
    <w:rsid w:val="003A6E95"/>
    <w:rsid w:val="003A7230"/>
    <w:rsid w:val="003B1112"/>
    <w:rsid w:val="003B11CA"/>
    <w:rsid w:val="003B12B5"/>
    <w:rsid w:val="003B1B66"/>
    <w:rsid w:val="003B21B6"/>
    <w:rsid w:val="003B21E4"/>
    <w:rsid w:val="003B376E"/>
    <w:rsid w:val="003B3F3D"/>
    <w:rsid w:val="003B3FCB"/>
    <w:rsid w:val="003B40B5"/>
    <w:rsid w:val="003B4300"/>
    <w:rsid w:val="003B4B3A"/>
    <w:rsid w:val="003B4DA8"/>
    <w:rsid w:val="003B6775"/>
    <w:rsid w:val="003C0FF4"/>
    <w:rsid w:val="003C17B9"/>
    <w:rsid w:val="003C1D1C"/>
    <w:rsid w:val="003C3306"/>
    <w:rsid w:val="003C3581"/>
    <w:rsid w:val="003C3D8F"/>
    <w:rsid w:val="003C5FA0"/>
    <w:rsid w:val="003C67EE"/>
    <w:rsid w:val="003C6B5A"/>
    <w:rsid w:val="003C6F2C"/>
    <w:rsid w:val="003C71F4"/>
    <w:rsid w:val="003C754A"/>
    <w:rsid w:val="003D0EE7"/>
    <w:rsid w:val="003D0F57"/>
    <w:rsid w:val="003D10A6"/>
    <w:rsid w:val="003D162E"/>
    <w:rsid w:val="003D21E8"/>
    <w:rsid w:val="003D3C40"/>
    <w:rsid w:val="003D56F9"/>
    <w:rsid w:val="003D6095"/>
    <w:rsid w:val="003D69B0"/>
    <w:rsid w:val="003D7DC1"/>
    <w:rsid w:val="003E03E8"/>
    <w:rsid w:val="003E15C2"/>
    <w:rsid w:val="003E2D52"/>
    <w:rsid w:val="003E3FD0"/>
    <w:rsid w:val="003E43BB"/>
    <w:rsid w:val="003E4759"/>
    <w:rsid w:val="003E5E3F"/>
    <w:rsid w:val="003E6A2A"/>
    <w:rsid w:val="003E724D"/>
    <w:rsid w:val="003E7850"/>
    <w:rsid w:val="003E7B8E"/>
    <w:rsid w:val="003F03A8"/>
    <w:rsid w:val="003F242B"/>
    <w:rsid w:val="003F3219"/>
    <w:rsid w:val="003F3547"/>
    <w:rsid w:val="003F362C"/>
    <w:rsid w:val="003F45EB"/>
    <w:rsid w:val="003F48C0"/>
    <w:rsid w:val="003F4AB7"/>
    <w:rsid w:val="003F4E2D"/>
    <w:rsid w:val="003F5646"/>
    <w:rsid w:val="003F649F"/>
    <w:rsid w:val="003F6768"/>
    <w:rsid w:val="003F72C1"/>
    <w:rsid w:val="00400C47"/>
    <w:rsid w:val="004016F7"/>
    <w:rsid w:val="00402928"/>
    <w:rsid w:val="00404588"/>
    <w:rsid w:val="00405466"/>
    <w:rsid w:val="0040656A"/>
    <w:rsid w:val="0040741B"/>
    <w:rsid w:val="004115B4"/>
    <w:rsid w:val="004134C5"/>
    <w:rsid w:val="0041376D"/>
    <w:rsid w:val="00414D41"/>
    <w:rsid w:val="00414ED0"/>
    <w:rsid w:val="0041516F"/>
    <w:rsid w:val="00416DC3"/>
    <w:rsid w:val="00417B19"/>
    <w:rsid w:val="0042050C"/>
    <w:rsid w:val="004209BC"/>
    <w:rsid w:val="00420B55"/>
    <w:rsid w:val="004213E7"/>
    <w:rsid w:val="004219CB"/>
    <w:rsid w:val="00421E8A"/>
    <w:rsid w:val="00422046"/>
    <w:rsid w:val="004224A2"/>
    <w:rsid w:val="00422B71"/>
    <w:rsid w:val="00423EE5"/>
    <w:rsid w:val="00424BDD"/>
    <w:rsid w:val="0042672F"/>
    <w:rsid w:val="0042677C"/>
    <w:rsid w:val="0042752E"/>
    <w:rsid w:val="00431553"/>
    <w:rsid w:val="00431588"/>
    <w:rsid w:val="004316B2"/>
    <w:rsid w:val="00431CFF"/>
    <w:rsid w:val="00432A64"/>
    <w:rsid w:val="00432F87"/>
    <w:rsid w:val="00433D4D"/>
    <w:rsid w:val="00434158"/>
    <w:rsid w:val="00434B06"/>
    <w:rsid w:val="004355A6"/>
    <w:rsid w:val="00436C39"/>
    <w:rsid w:val="004400ED"/>
    <w:rsid w:val="004407CE"/>
    <w:rsid w:val="004418F6"/>
    <w:rsid w:val="004422E0"/>
    <w:rsid w:val="004423B2"/>
    <w:rsid w:val="00442DAE"/>
    <w:rsid w:val="00443F96"/>
    <w:rsid w:val="00444370"/>
    <w:rsid w:val="00445522"/>
    <w:rsid w:val="00446126"/>
    <w:rsid w:val="004463EB"/>
    <w:rsid w:val="004469CF"/>
    <w:rsid w:val="004472DD"/>
    <w:rsid w:val="00450A2A"/>
    <w:rsid w:val="00452997"/>
    <w:rsid w:val="00452B36"/>
    <w:rsid w:val="0045359B"/>
    <w:rsid w:val="00454512"/>
    <w:rsid w:val="004551BA"/>
    <w:rsid w:val="004555CA"/>
    <w:rsid w:val="00456A5C"/>
    <w:rsid w:val="00457599"/>
    <w:rsid w:val="0045763C"/>
    <w:rsid w:val="00457B38"/>
    <w:rsid w:val="0046183D"/>
    <w:rsid w:val="00461DA2"/>
    <w:rsid w:val="004627AC"/>
    <w:rsid w:val="00462D23"/>
    <w:rsid w:val="00464682"/>
    <w:rsid w:val="00465048"/>
    <w:rsid w:val="004651BC"/>
    <w:rsid w:val="004652D2"/>
    <w:rsid w:val="0046738F"/>
    <w:rsid w:val="00467426"/>
    <w:rsid w:val="004674C3"/>
    <w:rsid w:val="0046771B"/>
    <w:rsid w:val="004717B8"/>
    <w:rsid w:val="00471F80"/>
    <w:rsid w:val="00472F86"/>
    <w:rsid w:val="004738A5"/>
    <w:rsid w:val="00473F3F"/>
    <w:rsid w:val="004744B3"/>
    <w:rsid w:val="00474C28"/>
    <w:rsid w:val="00475090"/>
    <w:rsid w:val="00476937"/>
    <w:rsid w:val="00476A00"/>
    <w:rsid w:val="004813FF"/>
    <w:rsid w:val="00483A47"/>
    <w:rsid w:val="00483AAA"/>
    <w:rsid w:val="00483DD8"/>
    <w:rsid w:val="00484368"/>
    <w:rsid w:val="00485F52"/>
    <w:rsid w:val="00490594"/>
    <w:rsid w:val="004909B9"/>
    <w:rsid w:val="00491298"/>
    <w:rsid w:val="00491388"/>
    <w:rsid w:val="00492421"/>
    <w:rsid w:val="0049253E"/>
    <w:rsid w:val="004925A8"/>
    <w:rsid w:val="00492B0B"/>
    <w:rsid w:val="0049353C"/>
    <w:rsid w:val="00493E1E"/>
    <w:rsid w:val="00493F29"/>
    <w:rsid w:val="00494784"/>
    <w:rsid w:val="004951AF"/>
    <w:rsid w:val="004956A2"/>
    <w:rsid w:val="00496514"/>
    <w:rsid w:val="00496B30"/>
    <w:rsid w:val="00496B35"/>
    <w:rsid w:val="004A0FA1"/>
    <w:rsid w:val="004A3680"/>
    <w:rsid w:val="004A3C75"/>
    <w:rsid w:val="004A54AB"/>
    <w:rsid w:val="004A5990"/>
    <w:rsid w:val="004A7046"/>
    <w:rsid w:val="004A7A31"/>
    <w:rsid w:val="004B04D6"/>
    <w:rsid w:val="004B1D88"/>
    <w:rsid w:val="004B28AD"/>
    <w:rsid w:val="004B35E2"/>
    <w:rsid w:val="004B57DE"/>
    <w:rsid w:val="004B5AF8"/>
    <w:rsid w:val="004B6689"/>
    <w:rsid w:val="004B76AF"/>
    <w:rsid w:val="004C047F"/>
    <w:rsid w:val="004C0C2C"/>
    <w:rsid w:val="004C184D"/>
    <w:rsid w:val="004C18EA"/>
    <w:rsid w:val="004C25B7"/>
    <w:rsid w:val="004C2BB4"/>
    <w:rsid w:val="004C2D4D"/>
    <w:rsid w:val="004C3DB8"/>
    <w:rsid w:val="004C44BC"/>
    <w:rsid w:val="004C4D19"/>
    <w:rsid w:val="004C55E1"/>
    <w:rsid w:val="004C5AEC"/>
    <w:rsid w:val="004D092F"/>
    <w:rsid w:val="004D109B"/>
    <w:rsid w:val="004D271D"/>
    <w:rsid w:val="004D2D52"/>
    <w:rsid w:val="004D4336"/>
    <w:rsid w:val="004D493E"/>
    <w:rsid w:val="004D5889"/>
    <w:rsid w:val="004D668D"/>
    <w:rsid w:val="004D6FA1"/>
    <w:rsid w:val="004D79C9"/>
    <w:rsid w:val="004E10B4"/>
    <w:rsid w:val="004E15AC"/>
    <w:rsid w:val="004E3F33"/>
    <w:rsid w:val="004E417A"/>
    <w:rsid w:val="004E5B4C"/>
    <w:rsid w:val="004E6EC6"/>
    <w:rsid w:val="004E78CC"/>
    <w:rsid w:val="004F001C"/>
    <w:rsid w:val="004F0037"/>
    <w:rsid w:val="004F0FCF"/>
    <w:rsid w:val="004F1B36"/>
    <w:rsid w:val="004F1C60"/>
    <w:rsid w:val="004F356B"/>
    <w:rsid w:val="004F51F0"/>
    <w:rsid w:val="004F5487"/>
    <w:rsid w:val="004F574B"/>
    <w:rsid w:val="004F6150"/>
    <w:rsid w:val="004F6BCA"/>
    <w:rsid w:val="004F6D40"/>
    <w:rsid w:val="004F7FC3"/>
    <w:rsid w:val="00500237"/>
    <w:rsid w:val="00500DCF"/>
    <w:rsid w:val="0050132E"/>
    <w:rsid w:val="00502481"/>
    <w:rsid w:val="00504931"/>
    <w:rsid w:val="00504A02"/>
    <w:rsid w:val="005059B0"/>
    <w:rsid w:val="005062DD"/>
    <w:rsid w:val="005072AF"/>
    <w:rsid w:val="00507598"/>
    <w:rsid w:val="00507CDA"/>
    <w:rsid w:val="0051001F"/>
    <w:rsid w:val="00510F4C"/>
    <w:rsid w:val="00512C57"/>
    <w:rsid w:val="005144DC"/>
    <w:rsid w:val="00514920"/>
    <w:rsid w:val="0051554B"/>
    <w:rsid w:val="00515693"/>
    <w:rsid w:val="00515C41"/>
    <w:rsid w:val="00517D12"/>
    <w:rsid w:val="00520855"/>
    <w:rsid w:val="00520FB2"/>
    <w:rsid w:val="00521BB0"/>
    <w:rsid w:val="00522021"/>
    <w:rsid w:val="00522E49"/>
    <w:rsid w:val="0052344C"/>
    <w:rsid w:val="00524643"/>
    <w:rsid w:val="00524784"/>
    <w:rsid w:val="00525D7E"/>
    <w:rsid w:val="005276F5"/>
    <w:rsid w:val="00527FC7"/>
    <w:rsid w:val="005307C0"/>
    <w:rsid w:val="00531C8E"/>
    <w:rsid w:val="005335C3"/>
    <w:rsid w:val="00533C17"/>
    <w:rsid w:val="00536AF4"/>
    <w:rsid w:val="0053736A"/>
    <w:rsid w:val="00537EC5"/>
    <w:rsid w:val="0054076A"/>
    <w:rsid w:val="00541AC8"/>
    <w:rsid w:val="005425C5"/>
    <w:rsid w:val="005427FC"/>
    <w:rsid w:val="00542965"/>
    <w:rsid w:val="00544034"/>
    <w:rsid w:val="00544552"/>
    <w:rsid w:val="005449F0"/>
    <w:rsid w:val="00545AF6"/>
    <w:rsid w:val="005469BB"/>
    <w:rsid w:val="0054726A"/>
    <w:rsid w:val="005472BD"/>
    <w:rsid w:val="00547C27"/>
    <w:rsid w:val="00551863"/>
    <w:rsid w:val="00551BBB"/>
    <w:rsid w:val="00551DAC"/>
    <w:rsid w:val="005526F4"/>
    <w:rsid w:val="00555825"/>
    <w:rsid w:val="0055632B"/>
    <w:rsid w:val="0055640D"/>
    <w:rsid w:val="005572F8"/>
    <w:rsid w:val="005600A1"/>
    <w:rsid w:val="005604DC"/>
    <w:rsid w:val="005620C6"/>
    <w:rsid w:val="0056294F"/>
    <w:rsid w:val="005634B6"/>
    <w:rsid w:val="00567410"/>
    <w:rsid w:val="00567AB0"/>
    <w:rsid w:val="0057079E"/>
    <w:rsid w:val="00571093"/>
    <w:rsid w:val="005719F1"/>
    <w:rsid w:val="00572379"/>
    <w:rsid w:val="00572B34"/>
    <w:rsid w:val="00572D2E"/>
    <w:rsid w:val="00572E6D"/>
    <w:rsid w:val="00572F3E"/>
    <w:rsid w:val="00573F34"/>
    <w:rsid w:val="005746EF"/>
    <w:rsid w:val="00574BE4"/>
    <w:rsid w:val="005752ED"/>
    <w:rsid w:val="005758AF"/>
    <w:rsid w:val="00576076"/>
    <w:rsid w:val="00576331"/>
    <w:rsid w:val="00576C6A"/>
    <w:rsid w:val="00577ABD"/>
    <w:rsid w:val="00580EB0"/>
    <w:rsid w:val="00581757"/>
    <w:rsid w:val="00581B08"/>
    <w:rsid w:val="00581C30"/>
    <w:rsid w:val="00582091"/>
    <w:rsid w:val="00582462"/>
    <w:rsid w:val="00582AEE"/>
    <w:rsid w:val="00583324"/>
    <w:rsid w:val="00585019"/>
    <w:rsid w:val="00586CFF"/>
    <w:rsid w:val="005878EE"/>
    <w:rsid w:val="0059248A"/>
    <w:rsid w:val="00593C78"/>
    <w:rsid w:val="00593F73"/>
    <w:rsid w:val="00594048"/>
    <w:rsid w:val="00594AC3"/>
    <w:rsid w:val="00595837"/>
    <w:rsid w:val="00595A4B"/>
    <w:rsid w:val="0059659B"/>
    <w:rsid w:val="00596F16"/>
    <w:rsid w:val="00597750"/>
    <w:rsid w:val="00597C18"/>
    <w:rsid w:val="005A1DB3"/>
    <w:rsid w:val="005A25D1"/>
    <w:rsid w:val="005A28DC"/>
    <w:rsid w:val="005A3BA6"/>
    <w:rsid w:val="005A5393"/>
    <w:rsid w:val="005A54BE"/>
    <w:rsid w:val="005A7638"/>
    <w:rsid w:val="005A7956"/>
    <w:rsid w:val="005B057F"/>
    <w:rsid w:val="005B0B91"/>
    <w:rsid w:val="005B0FF7"/>
    <w:rsid w:val="005B2BA9"/>
    <w:rsid w:val="005B4EA0"/>
    <w:rsid w:val="005B541D"/>
    <w:rsid w:val="005B5C89"/>
    <w:rsid w:val="005B6F41"/>
    <w:rsid w:val="005B76F7"/>
    <w:rsid w:val="005C0659"/>
    <w:rsid w:val="005C0B87"/>
    <w:rsid w:val="005C10D2"/>
    <w:rsid w:val="005C1719"/>
    <w:rsid w:val="005C3740"/>
    <w:rsid w:val="005C3A73"/>
    <w:rsid w:val="005C4835"/>
    <w:rsid w:val="005C5365"/>
    <w:rsid w:val="005C5D93"/>
    <w:rsid w:val="005C5FB9"/>
    <w:rsid w:val="005C65DA"/>
    <w:rsid w:val="005C6E2A"/>
    <w:rsid w:val="005C79AD"/>
    <w:rsid w:val="005C7A3E"/>
    <w:rsid w:val="005D0069"/>
    <w:rsid w:val="005D0584"/>
    <w:rsid w:val="005D1B66"/>
    <w:rsid w:val="005D1FAD"/>
    <w:rsid w:val="005D3500"/>
    <w:rsid w:val="005D3508"/>
    <w:rsid w:val="005D3783"/>
    <w:rsid w:val="005D3CDE"/>
    <w:rsid w:val="005D3D47"/>
    <w:rsid w:val="005D45F6"/>
    <w:rsid w:val="005D4D93"/>
    <w:rsid w:val="005D54F9"/>
    <w:rsid w:val="005D5ECF"/>
    <w:rsid w:val="005D6A42"/>
    <w:rsid w:val="005D6D30"/>
    <w:rsid w:val="005D7063"/>
    <w:rsid w:val="005E040B"/>
    <w:rsid w:val="005E131F"/>
    <w:rsid w:val="005E1937"/>
    <w:rsid w:val="005E20F2"/>
    <w:rsid w:val="005E226A"/>
    <w:rsid w:val="005E27FE"/>
    <w:rsid w:val="005E2966"/>
    <w:rsid w:val="005E2E60"/>
    <w:rsid w:val="005E33AB"/>
    <w:rsid w:val="005E37B3"/>
    <w:rsid w:val="005E5877"/>
    <w:rsid w:val="005E5B66"/>
    <w:rsid w:val="005E658C"/>
    <w:rsid w:val="005E69EB"/>
    <w:rsid w:val="005F1F39"/>
    <w:rsid w:val="005F272B"/>
    <w:rsid w:val="005F27B7"/>
    <w:rsid w:val="005F387D"/>
    <w:rsid w:val="005F63A6"/>
    <w:rsid w:val="005F7336"/>
    <w:rsid w:val="00601B80"/>
    <w:rsid w:val="00602F40"/>
    <w:rsid w:val="00603766"/>
    <w:rsid w:val="00603FFA"/>
    <w:rsid w:val="00605521"/>
    <w:rsid w:val="00606667"/>
    <w:rsid w:val="00606B6B"/>
    <w:rsid w:val="00607CC8"/>
    <w:rsid w:val="006105E1"/>
    <w:rsid w:val="00611412"/>
    <w:rsid w:val="00611522"/>
    <w:rsid w:val="006136FA"/>
    <w:rsid w:val="00613C59"/>
    <w:rsid w:val="00613E51"/>
    <w:rsid w:val="00616276"/>
    <w:rsid w:val="00617CDA"/>
    <w:rsid w:val="00617D85"/>
    <w:rsid w:val="0062150D"/>
    <w:rsid w:val="006225EA"/>
    <w:rsid w:val="00622AB8"/>
    <w:rsid w:val="00623285"/>
    <w:rsid w:val="00624293"/>
    <w:rsid w:val="00624944"/>
    <w:rsid w:val="00624F5C"/>
    <w:rsid w:val="0062598C"/>
    <w:rsid w:val="00625AD7"/>
    <w:rsid w:val="00625B9C"/>
    <w:rsid w:val="00626860"/>
    <w:rsid w:val="00626B10"/>
    <w:rsid w:val="00626C17"/>
    <w:rsid w:val="006300EF"/>
    <w:rsid w:val="00631811"/>
    <w:rsid w:val="00634D9E"/>
    <w:rsid w:val="00635421"/>
    <w:rsid w:val="00635DD9"/>
    <w:rsid w:val="00636C4B"/>
    <w:rsid w:val="00637C83"/>
    <w:rsid w:val="00637E32"/>
    <w:rsid w:val="006401A2"/>
    <w:rsid w:val="00640391"/>
    <w:rsid w:val="0064088F"/>
    <w:rsid w:val="00640BDC"/>
    <w:rsid w:val="00640C63"/>
    <w:rsid w:val="00642748"/>
    <w:rsid w:val="00643671"/>
    <w:rsid w:val="0064449C"/>
    <w:rsid w:val="00644737"/>
    <w:rsid w:val="00644D82"/>
    <w:rsid w:val="006460C4"/>
    <w:rsid w:val="00646C0D"/>
    <w:rsid w:val="00652070"/>
    <w:rsid w:val="00652234"/>
    <w:rsid w:val="0065255F"/>
    <w:rsid w:val="006526B4"/>
    <w:rsid w:val="00652D99"/>
    <w:rsid w:val="0065497B"/>
    <w:rsid w:val="00654F33"/>
    <w:rsid w:val="00655367"/>
    <w:rsid w:val="00655468"/>
    <w:rsid w:val="006555C5"/>
    <w:rsid w:val="006566E7"/>
    <w:rsid w:val="006569DC"/>
    <w:rsid w:val="00656D6E"/>
    <w:rsid w:val="00657488"/>
    <w:rsid w:val="00660038"/>
    <w:rsid w:val="0066056C"/>
    <w:rsid w:val="006606BA"/>
    <w:rsid w:val="00660AAB"/>
    <w:rsid w:val="00660C73"/>
    <w:rsid w:val="00662521"/>
    <w:rsid w:val="00663895"/>
    <w:rsid w:val="0066390C"/>
    <w:rsid w:val="00664074"/>
    <w:rsid w:val="00665948"/>
    <w:rsid w:val="00665C0E"/>
    <w:rsid w:val="00666844"/>
    <w:rsid w:val="0066692A"/>
    <w:rsid w:val="00666D45"/>
    <w:rsid w:val="006677B9"/>
    <w:rsid w:val="00667B69"/>
    <w:rsid w:val="00667EB9"/>
    <w:rsid w:val="0067002D"/>
    <w:rsid w:val="006702A4"/>
    <w:rsid w:val="00671C6E"/>
    <w:rsid w:val="00671FAA"/>
    <w:rsid w:val="00672436"/>
    <w:rsid w:val="00673086"/>
    <w:rsid w:val="0067364C"/>
    <w:rsid w:val="006745EC"/>
    <w:rsid w:val="0067477F"/>
    <w:rsid w:val="00675311"/>
    <w:rsid w:val="00675480"/>
    <w:rsid w:val="0067602F"/>
    <w:rsid w:val="00677E4F"/>
    <w:rsid w:val="00680D14"/>
    <w:rsid w:val="006815C6"/>
    <w:rsid w:val="00681BF2"/>
    <w:rsid w:val="006837E2"/>
    <w:rsid w:val="00684110"/>
    <w:rsid w:val="006843FB"/>
    <w:rsid w:val="00684F9F"/>
    <w:rsid w:val="0068507D"/>
    <w:rsid w:val="0068519C"/>
    <w:rsid w:val="00685E90"/>
    <w:rsid w:val="006868D0"/>
    <w:rsid w:val="00687590"/>
    <w:rsid w:val="00690C7D"/>
    <w:rsid w:val="006922D8"/>
    <w:rsid w:val="006925E9"/>
    <w:rsid w:val="00692771"/>
    <w:rsid w:val="0069327E"/>
    <w:rsid w:val="006936B7"/>
    <w:rsid w:val="006944CD"/>
    <w:rsid w:val="00697158"/>
    <w:rsid w:val="0069BF2B"/>
    <w:rsid w:val="006A03E5"/>
    <w:rsid w:val="006A057C"/>
    <w:rsid w:val="006A0C3D"/>
    <w:rsid w:val="006A0DC9"/>
    <w:rsid w:val="006A1042"/>
    <w:rsid w:val="006A1BD8"/>
    <w:rsid w:val="006A243D"/>
    <w:rsid w:val="006A2C9A"/>
    <w:rsid w:val="006A347C"/>
    <w:rsid w:val="006A4E08"/>
    <w:rsid w:val="006A5094"/>
    <w:rsid w:val="006A5163"/>
    <w:rsid w:val="006A669C"/>
    <w:rsid w:val="006A6FD8"/>
    <w:rsid w:val="006A718A"/>
    <w:rsid w:val="006B0647"/>
    <w:rsid w:val="006B2CF4"/>
    <w:rsid w:val="006B3D61"/>
    <w:rsid w:val="006B41BE"/>
    <w:rsid w:val="006B42BB"/>
    <w:rsid w:val="006B551F"/>
    <w:rsid w:val="006B5F12"/>
    <w:rsid w:val="006B610F"/>
    <w:rsid w:val="006B6255"/>
    <w:rsid w:val="006B699D"/>
    <w:rsid w:val="006B6DFF"/>
    <w:rsid w:val="006B6E26"/>
    <w:rsid w:val="006B73DF"/>
    <w:rsid w:val="006C0019"/>
    <w:rsid w:val="006C043F"/>
    <w:rsid w:val="006C1ABB"/>
    <w:rsid w:val="006C1CD5"/>
    <w:rsid w:val="006C2470"/>
    <w:rsid w:val="006C2524"/>
    <w:rsid w:val="006C3E65"/>
    <w:rsid w:val="006C4402"/>
    <w:rsid w:val="006C581B"/>
    <w:rsid w:val="006C5BAF"/>
    <w:rsid w:val="006C662E"/>
    <w:rsid w:val="006C69BE"/>
    <w:rsid w:val="006C6BB1"/>
    <w:rsid w:val="006C7CAD"/>
    <w:rsid w:val="006D0335"/>
    <w:rsid w:val="006D0DE0"/>
    <w:rsid w:val="006D0F02"/>
    <w:rsid w:val="006D1B83"/>
    <w:rsid w:val="006D28DA"/>
    <w:rsid w:val="006D2F8C"/>
    <w:rsid w:val="006D3EE8"/>
    <w:rsid w:val="006D4377"/>
    <w:rsid w:val="006D472A"/>
    <w:rsid w:val="006D4E07"/>
    <w:rsid w:val="006D5097"/>
    <w:rsid w:val="006D5262"/>
    <w:rsid w:val="006D5E10"/>
    <w:rsid w:val="006D6BCE"/>
    <w:rsid w:val="006D7AB0"/>
    <w:rsid w:val="006E10C6"/>
    <w:rsid w:val="006E175D"/>
    <w:rsid w:val="006E1971"/>
    <w:rsid w:val="006E1F25"/>
    <w:rsid w:val="006E2275"/>
    <w:rsid w:val="006E229B"/>
    <w:rsid w:val="006E2E71"/>
    <w:rsid w:val="006E3ECB"/>
    <w:rsid w:val="006E468D"/>
    <w:rsid w:val="006E5026"/>
    <w:rsid w:val="006E5115"/>
    <w:rsid w:val="006E5F50"/>
    <w:rsid w:val="006E619B"/>
    <w:rsid w:val="006E7205"/>
    <w:rsid w:val="006F2A56"/>
    <w:rsid w:val="006F4EC6"/>
    <w:rsid w:val="006F531A"/>
    <w:rsid w:val="006F55E3"/>
    <w:rsid w:val="006F5EB2"/>
    <w:rsid w:val="006F60B3"/>
    <w:rsid w:val="006F6CCA"/>
    <w:rsid w:val="006F7C89"/>
    <w:rsid w:val="00700CC7"/>
    <w:rsid w:val="00700D65"/>
    <w:rsid w:val="00700E15"/>
    <w:rsid w:val="0070103D"/>
    <w:rsid w:val="00702440"/>
    <w:rsid w:val="00702AA3"/>
    <w:rsid w:val="007047EB"/>
    <w:rsid w:val="00704DC5"/>
    <w:rsid w:val="007053FE"/>
    <w:rsid w:val="00705A11"/>
    <w:rsid w:val="0070648A"/>
    <w:rsid w:val="00706DCE"/>
    <w:rsid w:val="00707235"/>
    <w:rsid w:val="00710783"/>
    <w:rsid w:val="007112F3"/>
    <w:rsid w:val="00711E4A"/>
    <w:rsid w:val="007122E6"/>
    <w:rsid w:val="00712A91"/>
    <w:rsid w:val="00713072"/>
    <w:rsid w:val="007131A7"/>
    <w:rsid w:val="007136A9"/>
    <w:rsid w:val="007139B1"/>
    <w:rsid w:val="00714013"/>
    <w:rsid w:val="007149E0"/>
    <w:rsid w:val="00714ACC"/>
    <w:rsid w:val="00714C23"/>
    <w:rsid w:val="00715184"/>
    <w:rsid w:val="00715CBE"/>
    <w:rsid w:val="00716C83"/>
    <w:rsid w:val="007172F8"/>
    <w:rsid w:val="007205DB"/>
    <w:rsid w:val="00720F1F"/>
    <w:rsid w:val="007216AD"/>
    <w:rsid w:val="00721773"/>
    <w:rsid w:val="00722763"/>
    <w:rsid w:val="00722B54"/>
    <w:rsid w:val="00723689"/>
    <w:rsid w:val="00723FB6"/>
    <w:rsid w:val="00724304"/>
    <w:rsid w:val="00725B83"/>
    <w:rsid w:val="007263CF"/>
    <w:rsid w:val="007266D6"/>
    <w:rsid w:val="00726E9E"/>
    <w:rsid w:val="007274D5"/>
    <w:rsid w:val="007276BE"/>
    <w:rsid w:val="0073021F"/>
    <w:rsid w:val="00730783"/>
    <w:rsid w:val="0073089A"/>
    <w:rsid w:val="007309D0"/>
    <w:rsid w:val="00731348"/>
    <w:rsid w:val="00731EF7"/>
    <w:rsid w:val="007322F3"/>
    <w:rsid w:val="00732FDE"/>
    <w:rsid w:val="00733BC0"/>
    <w:rsid w:val="0073455F"/>
    <w:rsid w:val="00734EFA"/>
    <w:rsid w:val="00734F73"/>
    <w:rsid w:val="007353F5"/>
    <w:rsid w:val="00735C62"/>
    <w:rsid w:val="0073775F"/>
    <w:rsid w:val="007405F6"/>
    <w:rsid w:val="00742802"/>
    <w:rsid w:val="007428A8"/>
    <w:rsid w:val="00744C43"/>
    <w:rsid w:val="00744F86"/>
    <w:rsid w:val="007454BF"/>
    <w:rsid w:val="00745B46"/>
    <w:rsid w:val="007467EF"/>
    <w:rsid w:val="00746C8F"/>
    <w:rsid w:val="00747F07"/>
    <w:rsid w:val="00750BC2"/>
    <w:rsid w:val="00753042"/>
    <w:rsid w:val="00753900"/>
    <w:rsid w:val="00754770"/>
    <w:rsid w:val="007548BF"/>
    <w:rsid w:val="007607C1"/>
    <w:rsid w:val="0076278F"/>
    <w:rsid w:val="007632F0"/>
    <w:rsid w:val="007644F2"/>
    <w:rsid w:val="007649C0"/>
    <w:rsid w:val="00764FBB"/>
    <w:rsid w:val="007663B8"/>
    <w:rsid w:val="00767081"/>
    <w:rsid w:val="007677CD"/>
    <w:rsid w:val="00767EC0"/>
    <w:rsid w:val="007718A0"/>
    <w:rsid w:val="007721F7"/>
    <w:rsid w:val="0077292A"/>
    <w:rsid w:val="00773271"/>
    <w:rsid w:val="00773BD8"/>
    <w:rsid w:val="0077508C"/>
    <w:rsid w:val="00777F36"/>
    <w:rsid w:val="00780A6A"/>
    <w:rsid w:val="00780FB7"/>
    <w:rsid w:val="0078271A"/>
    <w:rsid w:val="007829B7"/>
    <w:rsid w:val="00783317"/>
    <w:rsid w:val="00783A93"/>
    <w:rsid w:val="00783ADF"/>
    <w:rsid w:val="00783ECE"/>
    <w:rsid w:val="0078541F"/>
    <w:rsid w:val="0079003E"/>
    <w:rsid w:val="007914DA"/>
    <w:rsid w:val="00791ADD"/>
    <w:rsid w:val="007923DA"/>
    <w:rsid w:val="007927E8"/>
    <w:rsid w:val="00792C3F"/>
    <w:rsid w:val="00792D72"/>
    <w:rsid w:val="007935BB"/>
    <w:rsid w:val="00794781"/>
    <w:rsid w:val="00794D04"/>
    <w:rsid w:val="007953CB"/>
    <w:rsid w:val="007955AE"/>
    <w:rsid w:val="00795D58"/>
    <w:rsid w:val="007960D8"/>
    <w:rsid w:val="007962CC"/>
    <w:rsid w:val="0079702E"/>
    <w:rsid w:val="00797347"/>
    <w:rsid w:val="007A0B7E"/>
    <w:rsid w:val="007A2401"/>
    <w:rsid w:val="007A3AE9"/>
    <w:rsid w:val="007A42BD"/>
    <w:rsid w:val="007A56BB"/>
    <w:rsid w:val="007A5E4C"/>
    <w:rsid w:val="007A6459"/>
    <w:rsid w:val="007A6702"/>
    <w:rsid w:val="007A6860"/>
    <w:rsid w:val="007B05DE"/>
    <w:rsid w:val="007B2CD9"/>
    <w:rsid w:val="007B2E7C"/>
    <w:rsid w:val="007B2ECD"/>
    <w:rsid w:val="007B3662"/>
    <w:rsid w:val="007B48C9"/>
    <w:rsid w:val="007B4DC8"/>
    <w:rsid w:val="007B50AA"/>
    <w:rsid w:val="007B6781"/>
    <w:rsid w:val="007B71D2"/>
    <w:rsid w:val="007C1169"/>
    <w:rsid w:val="007C11B0"/>
    <w:rsid w:val="007C1981"/>
    <w:rsid w:val="007C1CC7"/>
    <w:rsid w:val="007C2EC0"/>
    <w:rsid w:val="007C3189"/>
    <w:rsid w:val="007C32E8"/>
    <w:rsid w:val="007C37AE"/>
    <w:rsid w:val="007C4BD3"/>
    <w:rsid w:val="007C57DB"/>
    <w:rsid w:val="007C5981"/>
    <w:rsid w:val="007C6E39"/>
    <w:rsid w:val="007C7513"/>
    <w:rsid w:val="007C7AA4"/>
    <w:rsid w:val="007D06C4"/>
    <w:rsid w:val="007D19C6"/>
    <w:rsid w:val="007D1F04"/>
    <w:rsid w:val="007D3C53"/>
    <w:rsid w:val="007D6233"/>
    <w:rsid w:val="007D689F"/>
    <w:rsid w:val="007D7F6E"/>
    <w:rsid w:val="007E0E57"/>
    <w:rsid w:val="007E2FE8"/>
    <w:rsid w:val="007E5491"/>
    <w:rsid w:val="007E5672"/>
    <w:rsid w:val="007E5B39"/>
    <w:rsid w:val="007E5DA8"/>
    <w:rsid w:val="007E5DEA"/>
    <w:rsid w:val="007E6462"/>
    <w:rsid w:val="007E670C"/>
    <w:rsid w:val="007E7C0B"/>
    <w:rsid w:val="007F0F37"/>
    <w:rsid w:val="007F20CA"/>
    <w:rsid w:val="007F238C"/>
    <w:rsid w:val="007F3108"/>
    <w:rsid w:val="007F3AE2"/>
    <w:rsid w:val="007F450B"/>
    <w:rsid w:val="007F4B10"/>
    <w:rsid w:val="007F507D"/>
    <w:rsid w:val="007F5134"/>
    <w:rsid w:val="007F55DC"/>
    <w:rsid w:val="007F6F4B"/>
    <w:rsid w:val="007F7A09"/>
    <w:rsid w:val="00801743"/>
    <w:rsid w:val="00801778"/>
    <w:rsid w:val="00801DC0"/>
    <w:rsid w:val="008029A0"/>
    <w:rsid w:val="00803198"/>
    <w:rsid w:val="00803606"/>
    <w:rsid w:val="00803693"/>
    <w:rsid w:val="00803A9F"/>
    <w:rsid w:val="00803FBE"/>
    <w:rsid w:val="00804C4C"/>
    <w:rsid w:val="008050F3"/>
    <w:rsid w:val="00805651"/>
    <w:rsid w:val="00805A88"/>
    <w:rsid w:val="00807D5A"/>
    <w:rsid w:val="00807E48"/>
    <w:rsid w:val="008104C5"/>
    <w:rsid w:val="00811925"/>
    <w:rsid w:val="008133CF"/>
    <w:rsid w:val="00814802"/>
    <w:rsid w:val="00814A70"/>
    <w:rsid w:val="00814B2F"/>
    <w:rsid w:val="008161B0"/>
    <w:rsid w:val="0081746E"/>
    <w:rsid w:val="00817AD6"/>
    <w:rsid w:val="008206A2"/>
    <w:rsid w:val="008208C6"/>
    <w:rsid w:val="00820C45"/>
    <w:rsid w:val="00821C6B"/>
    <w:rsid w:val="00822096"/>
    <w:rsid w:val="00823160"/>
    <w:rsid w:val="00823955"/>
    <w:rsid w:val="00823D47"/>
    <w:rsid w:val="0082458E"/>
    <w:rsid w:val="008247CB"/>
    <w:rsid w:val="0082491F"/>
    <w:rsid w:val="00824A22"/>
    <w:rsid w:val="008259A1"/>
    <w:rsid w:val="00825ADB"/>
    <w:rsid w:val="00825D5F"/>
    <w:rsid w:val="00826418"/>
    <w:rsid w:val="00830128"/>
    <w:rsid w:val="0083074F"/>
    <w:rsid w:val="00832ACB"/>
    <w:rsid w:val="00832B8D"/>
    <w:rsid w:val="00833684"/>
    <w:rsid w:val="008337AE"/>
    <w:rsid w:val="008359ED"/>
    <w:rsid w:val="00835FC0"/>
    <w:rsid w:val="00836262"/>
    <w:rsid w:val="00836FA8"/>
    <w:rsid w:val="0083700C"/>
    <w:rsid w:val="008376E7"/>
    <w:rsid w:val="00837968"/>
    <w:rsid w:val="008433E5"/>
    <w:rsid w:val="00845830"/>
    <w:rsid w:val="00845CE6"/>
    <w:rsid w:val="00846005"/>
    <w:rsid w:val="00846108"/>
    <w:rsid w:val="00846426"/>
    <w:rsid w:val="0084681B"/>
    <w:rsid w:val="00846AA1"/>
    <w:rsid w:val="00846B3F"/>
    <w:rsid w:val="008470AA"/>
    <w:rsid w:val="008472FB"/>
    <w:rsid w:val="00847C15"/>
    <w:rsid w:val="00850BD3"/>
    <w:rsid w:val="0085176F"/>
    <w:rsid w:val="00853C46"/>
    <w:rsid w:val="008547E1"/>
    <w:rsid w:val="008548C0"/>
    <w:rsid w:val="0085522D"/>
    <w:rsid w:val="0085672B"/>
    <w:rsid w:val="008568AC"/>
    <w:rsid w:val="00857C97"/>
    <w:rsid w:val="00857E2E"/>
    <w:rsid w:val="008600D7"/>
    <w:rsid w:val="00860B3F"/>
    <w:rsid w:val="00860C39"/>
    <w:rsid w:val="00861090"/>
    <w:rsid w:val="00861AF5"/>
    <w:rsid w:val="00861DB9"/>
    <w:rsid w:val="00863195"/>
    <w:rsid w:val="00864219"/>
    <w:rsid w:val="00864D42"/>
    <w:rsid w:val="00866304"/>
    <w:rsid w:val="00866B27"/>
    <w:rsid w:val="00867DA4"/>
    <w:rsid w:val="0087167A"/>
    <w:rsid w:val="00871E31"/>
    <w:rsid w:val="00872509"/>
    <w:rsid w:val="0087264B"/>
    <w:rsid w:val="00872777"/>
    <w:rsid w:val="00874D01"/>
    <w:rsid w:val="008774E7"/>
    <w:rsid w:val="00880469"/>
    <w:rsid w:val="00880A1A"/>
    <w:rsid w:val="00880B08"/>
    <w:rsid w:val="00881909"/>
    <w:rsid w:val="00881E14"/>
    <w:rsid w:val="00883D0F"/>
    <w:rsid w:val="00883E1D"/>
    <w:rsid w:val="00884522"/>
    <w:rsid w:val="0088481C"/>
    <w:rsid w:val="0088685E"/>
    <w:rsid w:val="008873E6"/>
    <w:rsid w:val="0088785A"/>
    <w:rsid w:val="00887FDA"/>
    <w:rsid w:val="008920C9"/>
    <w:rsid w:val="00895049"/>
    <w:rsid w:val="008954C4"/>
    <w:rsid w:val="008967D2"/>
    <w:rsid w:val="00896CAF"/>
    <w:rsid w:val="00896E23"/>
    <w:rsid w:val="00896FA0"/>
    <w:rsid w:val="008A0405"/>
    <w:rsid w:val="008A0799"/>
    <w:rsid w:val="008A07DF"/>
    <w:rsid w:val="008A1EE5"/>
    <w:rsid w:val="008A33FA"/>
    <w:rsid w:val="008A3694"/>
    <w:rsid w:val="008A4268"/>
    <w:rsid w:val="008A49B0"/>
    <w:rsid w:val="008A50BE"/>
    <w:rsid w:val="008A53F9"/>
    <w:rsid w:val="008A56C1"/>
    <w:rsid w:val="008A586C"/>
    <w:rsid w:val="008A6A01"/>
    <w:rsid w:val="008A7524"/>
    <w:rsid w:val="008A7C32"/>
    <w:rsid w:val="008A7E89"/>
    <w:rsid w:val="008B04F9"/>
    <w:rsid w:val="008B153E"/>
    <w:rsid w:val="008B38DA"/>
    <w:rsid w:val="008B3B76"/>
    <w:rsid w:val="008B409A"/>
    <w:rsid w:val="008B5930"/>
    <w:rsid w:val="008B6828"/>
    <w:rsid w:val="008B6FB5"/>
    <w:rsid w:val="008B73C8"/>
    <w:rsid w:val="008B751E"/>
    <w:rsid w:val="008B7D54"/>
    <w:rsid w:val="008B7E9C"/>
    <w:rsid w:val="008B7F2F"/>
    <w:rsid w:val="008C08B3"/>
    <w:rsid w:val="008C1749"/>
    <w:rsid w:val="008C1F71"/>
    <w:rsid w:val="008C4128"/>
    <w:rsid w:val="008C5378"/>
    <w:rsid w:val="008C56A1"/>
    <w:rsid w:val="008C5EA3"/>
    <w:rsid w:val="008C6C50"/>
    <w:rsid w:val="008C7409"/>
    <w:rsid w:val="008C76F4"/>
    <w:rsid w:val="008C79D9"/>
    <w:rsid w:val="008D0653"/>
    <w:rsid w:val="008D15D8"/>
    <w:rsid w:val="008D1BB9"/>
    <w:rsid w:val="008D4396"/>
    <w:rsid w:val="008D4435"/>
    <w:rsid w:val="008D643F"/>
    <w:rsid w:val="008E1D4E"/>
    <w:rsid w:val="008E2DE0"/>
    <w:rsid w:val="008E31FC"/>
    <w:rsid w:val="008E3F56"/>
    <w:rsid w:val="008E5355"/>
    <w:rsid w:val="008F040C"/>
    <w:rsid w:val="008F0894"/>
    <w:rsid w:val="008F0AEA"/>
    <w:rsid w:val="008F113A"/>
    <w:rsid w:val="008F1473"/>
    <w:rsid w:val="008F1FC1"/>
    <w:rsid w:val="008F68D9"/>
    <w:rsid w:val="008F6CA1"/>
    <w:rsid w:val="008F7F17"/>
    <w:rsid w:val="00902D62"/>
    <w:rsid w:val="0090445D"/>
    <w:rsid w:val="00906572"/>
    <w:rsid w:val="00907174"/>
    <w:rsid w:val="00911B77"/>
    <w:rsid w:val="00911DF9"/>
    <w:rsid w:val="009133D5"/>
    <w:rsid w:val="00914605"/>
    <w:rsid w:val="00914B97"/>
    <w:rsid w:val="00915C5A"/>
    <w:rsid w:val="0091689D"/>
    <w:rsid w:val="0091753C"/>
    <w:rsid w:val="00917B9A"/>
    <w:rsid w:val="00920EE0"/>
    <w:rsid w:val="00921086"/>
    <w:rsid w:val="009210EA"/>
    <w:rsid w:val="0092241C"/>
    <w:rsid w:val="00923065"/>
    <w:rsid w:val="00923448"/>
    <w:rsid w:val="0092476D"/>
    <w:rsid w:val="009271A2"/>
    <w:rsid w:val="009271C8"/>
    <w:rsid w:val="00930571"/>
    <w:rsid w:val="009331D3"/>
    <w:rsid w:val="0093347F"/>
    <w:rsid w:val="00933EA8"/>
    <w:rsid w:val="00934173"/>
    <w:rsid w:val="00935F42"/>
    <w:rsid w:val="009363F4"/>
    <w:rsid w:val="00936819"/>
    <w:rsid w:val="00937838"/>
    <w:rsid w:val="00937A21"/>
    <w:rsid w:val="00937D21"/>
    <w:rsid w:val="009400EE"/>
    <w:rsid w:val="00940137"/>
    <w:rsid w:val="00942384"/>
    <w:rsid w:val="00945A6B"/>
    <w:rsid w:val="0095045B"/>
    <w:rsid w:val="009507E8"/>
    <w:rsid w:val="0095203E"/>
    <w:rsid w:val="00952584"/>
    <w:rsid w:val="00952D94"/>
    <w:rsid w:val="00952E75"/>
    <w:rsid w:val="009538FE"/>
    <w:rsid w:val="00955C32"/>
    <w:rsid w:val="00955E07"/>
    <w:rsid w:val="009561E7"/>
    <w:rsid w:val="00956D7F"/>
    <w:rsid w:val="0095723F"/>
    <w:rsid w:val="00957439"/>
    <w:rsid w:val="00957C4C"/>
    <w:rsid w:val="00957EC6"/>
    <w:rsid w:val="00960325"/>
    <w:rsid w:val="0096099A"/>
    <w:rsid w:val="0096157F"/>
    <w:rsid w:val="00962F05"/>
    <w:rsid w:val="00967730"/>
    <w:rsid w:val="00967B04"/>
    <w:rsid w:val="0097005F"/>
    <w:rsid w:val="009700A6"/>
    <w:rsid w:val="009704FA"/>
    <w:rsid w:val="0097110D"/>
    <w:rsid w:val="009711C5"/>
    <w:rsid w:val="0097199D"/>
    <w:rsid w:val="00972854"/>
    <w:rsid w:val="00972C95"/>
    <w:rsid w:val="009733AA"/>
    <w:rsid w:val="00973840"/>
    <w:rsid w:val="009740E9"/>
    <w:rsid w:val="009743E2"/>
    <w:rsid w:val="00974493"/>
    <w:rsid w:val="00974745"/>
    <w:rsid w:val="00975587"/>
    <w:rsid w:val="00976A82"/>
    <w:rsid w:val="00976BC3"/>
    <w:rsid w:val="00980560"/>
    <w:rsid w:val="00980C37"/>
    <w:rsid w:val="00980D4F"/>
    <w:rsid w:val="00980F26"/>
    <w:rsid w:val="0098173D"/>
    <w:rsid w:val="00981836"/>
    <w:rsid w:val="00981A63"/>
    <w:rsid w:val="00982A80"/>
    <w:rsid w:val="00982C12"/>
    <w:rsid w:val="0098311A"/>
    <w:rsid w:val="009849F6"/>
    <w:rsid w:val="0098622A"/>
    <w:rsid w:val="009865A2"/>
    <w:rsid w:val="00987795"/>
    <w:rsid w:val="00991A6E"/>
    <w:rsid w:val="009926D0"/>
    <w:rsid w:val="009928B9"/>
    <w:rsid w:val="00992DC8"/>
    <w:rsid w:val="009932AF"/>
    <w:rsid w:val="009942DC"/>
    <w:rsid w:val="00994608"/>
    <w:rsid w:val="009947E6"/>
    <w:rsid w:val="009948F6"/>
    <w:rsid w:val="009957AB"/>
    <w:rsid w:val="009963C8"/>
    <w:rsid w:val="00997012"/>
    <w:rsid w:val="009A0E4F"/>
    <w:rsid w:val="009A16F6"/>
    <w:rsid w:val="009A1FD9"/>
    <w:rsid w:val="009A20DE"/>
    <w:rsid w:val="009A2619"/>
    <w:rsid w:val="009A2895"/>
    <w:rsid w:val="009A348E"/>
    <w:rsid w:val="009A6178"/>
    <w:rsid w:val="009A7B52"/>
    <w:rsid w:val="009B04CB"/>
    <w:rsid w:val="009B0DFD"/>
    <w:rsid w:val="009B17E2"/>
    <w:rsid w:val="009B1ACE"/>
    <w:rsid w:val="009B1D59"/>
    <w:rsid w:val="009B2278"/>
    <w:rsid w:val="009B3900"/>
    <w:rsid w:val="009B3FB3"/>
    <w:rsid w:val="009B4456"/>
    <w:rsid w:val="009B4886"/>
    <w:rsid w:val="009B4C3E"/>
    <w:rsid w:val="009B4F2E"/>
    <w:rsid w:val="009B5A85"/>
    <w:rsid w:val="009B5B59"/>
    <w:rsid w:val="009C055A"/>
    <w:rsid w:val="009C256F"/>
    <w:rsid w:val="009C2D78"/>
    <w:rsid w:val="009C2EF4"/>
    <w:rsid w:val="009C2EFD"/>
    <w:rsid w:val="009C3B2B"/>
    <w:rsid w:val="009C413B"/>
    <w:rsid w:val="009C51A4"/>
    <w:rsid w:val="009C5F87"/>
    <w:rsid w:val="009C62A6"/>
    <w:rsid w:val="009C6575"/>
    <w:rsid w:val="009C6969"/>
    <w:rsid w:val="009C7486"/>
    <w:rsid w:val="009D07A2"/>
    <w:rsid w:val="009D10F9"/>
    <w:rsid w:val="009D25BD"/>
    <w:rsid w:val="009D42DA"/>
    <w:rsid w:val="009D467D"/>
    <w:rsid w:val="009D53FA"/>
    <w:rsid w:val="009D568E"/>
    <w:rsid w:val="009D5C3F"/>
    <w:rsid w:val="009D6C9B"/>
    <w:rsid w:val="009D7DED"/>
    <w:rsid w:val="009E1114"/>
    <w:rsid w:val="009E1354"/>
    <w:rsid w:val="009E1577"/>
    <w:rsid w:val="009E635C"/>
    <w:rsid w:val="009E7282"/>
    <w:rsid w:val="009F017B"/>
    <w:rsid w:val="009F021C"/>
    <w:rsid w:val="009F08DE"/>
    <w:rsid w:val="009F0A40"/>
    <w:rsid w:val="009F1133"/>
    <w:rsid w:val="009F28CE"/>
    <w:rsid w:val="009F33D9"/>
    <w:rsid w:val="009F3D21"/>
    <w:rsid w:val="009F4136"/>
    <w:rsid w:val="009F425C"/>
    <w:rsid w:val="009F4312"/>
    <w:rsid w:val="009F60B6"/>
    <w:rsid w:val="009F67CC"/>
    <w:rsid w:val="009F6D94"/>
    <w:rsid w:val="009F74D4"/>
    <w:rsid w:val="009F77DA"/>
    <w:rsid w:val="00A0120C"/>
    <w:rsid w:val="00A02D4A"/>
    <w:rsid w:val="00A02F42"/>
    <w:rsid w:val="00A03B8D"/>
    <w:rsid w:val="00A05CA9"/>
    <w:rsid w:val="00A0676D"/>
    <w:rsid w:val="00A1034F"/>
    <w:rsid w:val="00A10CCD"/>
    <w:rsid w:val="00A122D4"/>
    <w:rsid w:val="00A12E12"/>
    <w:rsid w:val="00A140B3"/>
    <w:rsid w:val="00A15794"/>
    <w:rsid w:val="00A15798"/>
    <w:rsid w:val="00A17083"/>
    <w:rsid w:val="00A225E2"/>
    <w:rsid w:val="00A23042"/>
    <w:rsid w:val="00A23598"/>
    <w:rsid w:val="00A23A4F"/>
    <w:rsid w:val="00A23A7D"/>
    <w:rsid w:val="00A244F8"/>
    <w:rsid w:val="00A24947"/>
    <w:rsid w:val="00A262EB"/>
    <w:rsid w:val="00A263BF"/>
    <w:rsid w:val="00A30383"/>
    <w:rsid w:val="00A325E0"/>
    <w:rsid w:val="00A32D83"/>
    <w:rsid w:val="00A32F56"/>
    <w:rsid w:val="00A3306E"/>
    <w:rsid w:val="00A33543"/>
    <w:rsid w:val="00A34FD1"/>
    <w:rsid w:val="00A3589B"/>
    <w:rsid w:val="00A35F3B"/>
    <w:rsid w:val="00A37C69"/>
    <w:rsid w:val="00A37D77"/>
    <w:rsid w:val="00A37FCA"/>
    <w:rsid w:val="00A40B24"/>
    <w:rsid w:val="00A40C49"/>
    <w:rsid w:val="00A413D1"/>
    <w:rsid w:val="00A415EB"/>
    <w:rsid w:val="00A41D11"/>
    <w:rsid w:val="00A42640"/>
    <w:rsid w:val="00A4303C"/>
    <w:rsid w:val="00A430D0"/>
    <w:rsid w:val="00A439A3"/>
    <w:rsid w:val="00A4428F"/>
    <w:rsid w:val="00A442F6"/>
    <w:rsid w:val="00A447AE"/>
    <w:rsid w:val="00A44C3F"/>
    <w:rsid w:val="00A46505"/>
    <w:rsid w:val="00A4685D"/>
    <w:rsid w:val="00A468CA"/>
    <w:rsid w:val="00A46A76"/>
    <w:rsid w:val="00A479F8"/>
    <w:rsid w:val="00A47F59"/>
    <w:rsid w:val="00A507DF"/>
    <w:rsid w:val="00A50A3E"/>
    <w:rsid w:val="00A51635"/>
    <w:rsid w:val="00A51783"/>
    <w:rsid w:val="00A5185C"/>
    <w:rsid w:val="00A51B29"/>
    <w:rsid w:val="00A53480"/>
    <w:rsid w:val="00A53CB9"/>
    <w:rsid w:val="00A54583"/>
    <w:rsid w:val="00A54D2D"/>
    <w:rsid w:val="00A5626B"/>
    <w:rsid w:val="00A56CA0"/>
    <w:rsid w:val="00A61B46"/>
    <w:rsid w:val="00A62EF3"/>
    <w:rsid w:val="00A62FC4"/>
    <w:rsid w:val="00A63C27"/>
    <w:rsid w:val="00A640DC"/>
    <w:rsid w:val="00A640F5"/>
    <w:rsid w:val="00A641C4"/>
    <w:rsid w:val="00A65D1A"/>
    <w:rsid w:val="00A66506"/>
    <w:rsid w:val="00A665A2"/>
    <w:rsid w:val="00A666D4"/>
    <w:rsid w:val="00A66B5E"/>
    <w:rsid w:val="00A67062"/>
    <w:rsid w:val="00A67278"/>
    <w:rsid w:val="00A675EA"/>
    <w:rsid w:val="00A70E0B"/>
    <w:rsid w:val="00A70E1C"/>
    <w:rsid w:val="00A7167C"/>
    <w:rsid w:val="00A71AA5"/>
    <w:rsid w:val="00A71F61"/>
    <w:rsid w:val="00A72110"/>
    <w:rsid w:val="00A726C3"/>
    <w:rsid w:val="00A7318A"/>
    <w:rsid w:val="00A74450"/>
    <w:rsid w:val="00A75325"/>
    <w:rsid w:val="00A759A7"/>
    <w:rsid w:val="00A77DD2"/>
    <w:rsid w:val="00A77EA3"/>
    <w:rsid w:val="00A80A4A"/>
    <w:rsid w:val="00A8258F"/>
    <w:rsid w:val="00A82AC2"/>
    <w:rsid w:val="00A8480A"/>
    <w:rsid w:val="00A85956"/>
    <w:rsid w:val="00A85A1F"/>
    <w:rsid w:val="00A862C9"/>
    <w:rsid w:val="00A8714A"/>
    <w:rsid w:val="00A92198"/>
    <w:rsid w:val="00A9378D"/>
    <w:rsid w:val="00A94CEC"/>
    <w:rsid w:val="00A95A3D"/>
    <w:rsid w:val="00A96226"/>
    <w:rsid w:val="00A97176"/>
    <w:rsid w:val="00A9735B"/>
    <w:rsid w:val="00AA0F4B"/>
    <w:rsid w:val="00AA17DA"/>
    <w:rsid w:val="00AA2102"/>
    <w:rsid w:val="00AA56CA"/>
    <w:rsid w:val="00AA6850"/>
    <w:rsid w:val="00AA6E84"/>
    <w:rsid w:val="00AB0889"/>
    <w:rsid w:val="00AB0CB2"/>
    <w:rsid w:val="00AB153B"/>
    <w:rsid w:val="00AB20FE"/>
    <w:rsid w:val="00AB22E3"/>
    <w:rsid w:val="00AB330D"/>
    <w:rsid w:val="00AB3911"/>
    <w:rsid w:val="00AB3DC3"/>
    <w:rsid w:val="00AB41BE"/>
    <w:rsid w:val="00AB45EA"/>
    <w:rsid w:val="00AB4E5F"/>
    <w:rsid w:val="00AB5D1A"/>
    <w:rsid w:val="00AB6BD2"/>
    <w:rsid w:val="00AB718E"/>
    <w:rsid w:val="00AB772A"/>
    <w:rsid w:val="00AC0240"/>
    <w:rsid w:val="00AC23AC"/>
    <w:rsid w:val="00AC27A0"/>
    <w:rsid w:val="00AC48CC"/>
    <w:rsid w:val="00AC4967"/>
    <w:rsid w:val="00AC5610"/>
    <w:rsid w:val="00AC6625"/>
    <w:rsid w:val="00AC7777"/>
    <w:rsid w:val="00AC7EA5"/>
    <w:rsid w:val="00AD1581"/>
    <w:rsid w:val="00AD168B"/>
    <w:rsid w:val="00AD319D"/>
    <w:rsid w:val="00AD3817"/>
    <w:rsid w:val="00AD38C9"/>
    <w:rsid w:val="00AD4878"/>
    <w:rsid w:val="00AD5B79"/>
    <w:rsid w:val="00AD6609"/>
    <w:rsid w:val="00AD6B46"/>
    <w:rsid w:val="00AD7167"/>
    <w:rsid w:val="00AD7D38"/>
    <w:rsid w:val="00AE0A44"/>
    <w:rsid w:val="00AE1995"/>
    <w:rsid w:val="00AE3255"/>
    <w:rsid w:val="00AE466B"/>
    <w:rsid w:val="00AE4DBC"/>
    <w:rsid w:val="00AE4F6C"/>
    <w:rsid w:val="00AE6553"/>
    <w:rsid w:val="00AE7D7C"/>
    <w:rsid w:val="00AF0C08"/>
    <w:rsid w:val="00AF1DB4"/>
    <w:rsid w:val="00AF3D66"/>
    <w:rsid w:val="00AF43BF"/>
    <w:rsid w:val="00AF472D"/>
    <w:rsid w:val="00AF4887"/>
    <w:rsid w:val="00AF51B7"/>
    <w:rsid w:val="00AF5521"/>
    <w:rsid w:val="00AF69E5"/>
    <w:rsid w:val="00AF7894"/>
    <w:rsid w:val="00AF7B0C"/>
    <w:rsid w:val="00AF7BAE"/>
    <w:rsid w:val="00B01DC5"/>
    <w:rsid w:val="00B0206B"/>
    <w:rsid w:val="00B03384"/>
    <w:rsid w:val="00B03D56"/>
    <w:rsid w:val="00B0471F"/>
    <w:rsid w:val="00B047D4"/>
    <w:rsid w:val="00B04DAD"/>
    <w:rsid w:val="00B04FBB"/>
    <w:rsid w:val="00B05BF2"/>
    <w:rsid w:val="00B05F1C"/>
    <w:rsid w:val="00B069EE"/>
    <w:rsid w:val="00B07A62"/>
    <w:rsid w:val="00B07F80"/>
    <w:rsid w:val="00B1188F"/>
    <w:rsid w:val="00B122EA"/>
    <w:rsid w:val="00B1354D"/>
    <w:rsid w:val="00B14739"/>
    <w:rsid w:val="00B1477C"/>
    <w:rsid w:val="00B16C8B"/>
    <w:rsid w:val="00B2238C"/>
    <w:rsid w:val="00B22C1B"/>
    <w:rsid w:val="00B22DB9"/>
    <w:rsid w:val="00B22E4D"/>
    <w:rsid w:val="00B241F2"/>
    <w:rsid w:val="00B25DFA"/>
    <w:rsid w:val="00B25F92"/>
    <w:rsid w:val="00B26194"/>
    <w:rsid w:val="00B26644"/>
    <w:rsid w:val="00B269FF"/>
    <w:rsid w:val="00B27859"/>
    <w:rsid w:val="00B31714"/>
    <w:rsid w:val="00B32096"/>
    <w:rsid w:val="00B32726"/>
    <w:rsid w:val="00B34DDF"/>
    <w:rsid w:val="00B3583F"/>
    <w:rsid w:val="00B402B6"/>
    <w:rsid w:val="00B40D23"/>
    <w:rsid w:val="00B4135F"/>
    <w:rsid w:val="00B4540F"/>
    <w:rsid w:val="00B475A4"/>
    <w:rsid w:val="00B503F7"/>
    <w:rsid w:val="00B51F0C"/>
    <w:rsid w:val="00B52F07"/>
    <w:rsid w:val="00B52FCD"/>
    <w:rsid w:val="00B54B2E"/>
    <w:rsid w:val="00B561C1"/>
    <w:rsid w:val="00B561C8"/>
    <w:rsid w:val="00B57101"/>
    <w:rsid w:val="00B57658"/>
    <w:rsid w:val="00B5775A"/>
    <w:rsid w:val="00B60A17"/>
    <w:rsid w:val="00B6106F"/>
    <w:rsid w:val="00B61A5B"/>
    <w:rsid w:val="00B624CF"/>
    <w:rsid w:val="00B625DD"/>
    <w:rsid w:val="00B634D6"/>
    <w:rsid w:val="00B63AC5"/>
    <w:rsid w:val="00B65D50"/>
    <w:rsid w:val="00B66C85"/>
    <w:rsid w:val="00B67283"/>
    <w:rsid w:val="00B67631"/>
    <w:rsid w:val="00B700CB"/>
    <w:rsid w:val="00B716D8"/>
    <w:rsid w:val="00B72DDC"/>
    <w:rsid w:val="00B7390C"/>
    <w:rsid w:val="00B73AC0"/>
    <w:rsid w:val="00B74192"/>
    <w:rsid w:val="00B74BFD"/>
    <w:rsid w:val="00B75010"/>
    <w:rsid w:val="00B76BDE"/>
    <w:rsid w:val="00B776CC"/>
    <w:rsid w:val="00B8010B"/>
    <w:rsid w:val="00B80AA5"/>
    <w:rsid w:val="00B811EE"/>
    <w:rsid w:val="00B82680"/>
    <w:rsid w:val="00B82974"/>
    <w:rsid w:val="00B833D0"/>
    <w:rsid w:val="00B8375A"/>
    <w:rsid w:val="00B84052"/>
    <w:rsid w:val="00B848B5"/>
    <w:rsid w:val="00B8491A"/>
    <w:rsid w:val="00B849E7"/>
    <w:rsid w:val="00B863EC"/>
    <w:rsid w:val="00B86C09"/>
    <w:rsid w:val="00B87A56"/>
    <w:rsid w:val="00B87D7F"/>
    <w:rsid w:val="00B93493"/>
    <w:rsid w:val="00B938C3"/>
    <w:rsid w:val="00B94A48"/>
    <w:rsid w:val="00B94A8F"/>
    <w:rsid w:val="00B9616E"/>
    <w:rsid w:val="00B969A7"/>
    <w:rsid w:val="00B96ED9"/>
    <w:rsid w:val="00B972D0"/>
    <w:rsid w:val="00B97DFB"/>
    <w:rsid w:val="00BA1834"/>
    <w:rsid w:val="00BA211B"/>
    <w:rsid w:val="00BA2375"/>
    <w:rsid w:val="00BA2E9E"/>
    <w:rsid w:val="00BA3618"/>
    <w:rsid w:val="00BA42CA"/>
    <w:rsid w:val="00BA519B"/>
    <w:rsid w:val="00BA5DDF"/>
    <w:rsid w:val="00BA6E61"/>
    <w:rsid w:val="00BB0E83"/>
    <w:rsid w:val="00BB105B"/>
    <w:rsid w:val="00BB1342"/>
    <w:rsid w:val="00BB138D"/>
    <w:rsid w:val="00BB1939"/>
    <w:rsid w:val="00BB1CF0"/>
    <w:rsid w:val="00BB3C59"/>
    <w:rsid w:val="00BB3E26"/>
    <w:rsid w:val="00BB4777"/>
    <w:rsid w:val="00BB759A"/>
    <w:rsid w:val="00BB7ACB"/>
    <w:rsid w:val="00BC0326"/>
    <w:rsid w:val="00BC06C4"/>
    <w:rsid w:val="00BC0DBA"/>
    <w:rsid w:val="00BC1801"/>
    <w:rsid w:val="00BC2289"/>
    <w:rsid w:val="00BC2AF1"/>
    <w:rsid w:val="00BC3392"/>
    <w:rsid w:val="00BC3E1D"/>
    <w:rsid w:val="00BC3F5E"/>
    <w:rsid w:val="00BC4124"/>
    <w:rsid w:val="00BC4F34"/>
    <w:rsid w:val="00BC6464"/>
    <w:rsid w:val="00BC659D"/>
    <w:rsid w:val="00BC6608"/>
    <w:rsid w:val="00BC7240"/>
    <w:rsid w:val="00BD0011"/>
    <w:rsid w:val="00BD05A7"/>
    <w:rsid w:val="00BD07F5"/>
    <w:rsid w:val="00BD09F0"/>
    <w:rsid w:val="00BD3274"/>
    <w:rsid w:val="00BD4981"/>
    <w:rsid w:val="00BD4ADC"/>
    <w:rsid w:val="00BD4EF3"/>
    <w:rsid w:val="00BD6AE7"/>
    <w:rsid w:val="00BD7859"/>
    <w:rsid w:val="00BD7F75"/>
    <w:rsid w:val="00BE114B"/>
    <w:rsid w:val="00BE1E32"/>
    <w:rsid w:val="00BE1ECB"/>
    <w:rsid w:val="00BE2001"/>
    <w:rsid w:val="00BE27FD"/>
    <w:rsid w:val="00BE292E"/>
    <w:rsid w:val="00BE31C2"/>
    <w:rsid w:val="00BE4F5A"/>
    <w:rsid w:val="00BE5A6C"/>
    <w:rsid w:val="00BE5CF7"/>
    <w:rsid w:val="00BE6AA2"/>
    <w:rsid w:val="00BE6BA9"/>
    <w:rsid w:val="00BF09B2"/>
    <w:rsid w:val="00BF0A53"/>
    <w:rsid w:val="00BF0D1B"/>
    <w:rsid w:val="00BF0F46"/>
    <w:rsid w:val="00BF2573"/>
    <w:rsid w:val="00BF3FD2"/>
    <w:rsid w:val="00BF4157"/>
    <w:rsid w:val="00BF4B92"/>
    <w:rsid w:val="00BF53F2"/>
    <w:rsid w:val="00BF57B5"/>
    <w:rsid w:val="00BF6828"/>
    <w:rsid w:val="00C01567"/>
    <w:rsid w:val="00C01B23"/>
    <w:rsid w:val="00C029AA"/>
    <w:rsid w:val="00C02D9C"/>
    <w:rsid w:val="00C045D0"/>
    <w:rsid w:val="00C0490A"/>
    <w:rsid w:val="00C04B9C"/>
    <w:rsid w:val="00C05B1C"/>
    <w:rsid w:val="00C05FC0"/>
    <w:rsid w:val="00C070FE"/>
    <w:rsid w:val="00C11EAD"/>
    <w:rsid w:val="00C1217B"/>
    <w:rsid w:val="00C127AA"/>
    <w:rsid w:val="00C1471F"/>
    <w:rsid w:val="00C14A0C"/>
    <w:rsid w:val="00C154FA"/>
    <w:rsid w:val="00C15D7B"/>
    <w:rsid w:val="00C15F2F"/>
    <w:rsid w:val="00C166EB"/>
    <w:rsid w:val="00C16903"/>
    <w:rsid w:val="00C178D8"/>
    <w:rsid w:val="00C17ECD"/>
    <w:rsid w:val="00C20AD1"/>
    <w:rsid w:val="00C215CC"/>
    <w:rsid w:val="00C217C4"/>
    <w:rsid w:val="00C21DCE"/>
    <w:rsid w:val="00C22407"/>
    <w:rsid w:val="00C2283F"/>
    <w:rsid w:val="00C24514"/>
    <w:rsid w:val="00C24D0A"/>
    <w:rsid w:val="00C24D4C"/>
    <w:rsid w:val="00C24DD5"/>
    <w:rsid w:val="00C2534F"/>
    <w:rsid w:val="00C25FD5"/>
    <w:rsid w:val="00C265ED"/>
    <w:rsid w:val="00C269A5"/>
    <w:rsid w:val="00C26AB9"/>
    <w:rsid w:val="00C27171"/>
    <w:rsid w:val="00C303D5"/>
    <w:rsid w:val="00C3109D"/>
    <w:rsid w:val="00C3155B"/>
    <w:rsid w:val="00C31FAD"/>
    <w:rsid w:val="00C33302"/>
    <w:rsid w:val="00C3493D"/>
    <w:rsid w:val="00C34964"/>
    <w:rsid w:val="00C34DD5"/>
    <w:rsid w:val="00C35C21"/>
    <w:rsid w:val="00C364DD"/>
    <w:rsid w:val="00C36668"/>
    <w:rsid w:val="00C3676E"/>
    <w:rsid w:val="00C3752D"/>
    <w:rsid w:val="00C41041"/>
    <w:rsid w:val="00C41909"/>
    <w:rsid w:val="00C41E7B"/>
    <w:rsid w:val="00C43A22"/>
    <w:rsid w:val="00C43C38"/>
    <w:rsid w:val="00C44597"/>
    <w:rsid w:val="00C45612"/>
    <w:rsid w:val="00C4642C"/>
    <w:rsid w:val="00C47BB0"/>
    <w:rsid w:val="00C502DE"/>
    <w:rsid w:val="00C51A2C"/>
    <w:rsid w:val="00C521BB"/>
    <w:rsid w:val="00C52D49"/>
    <w:rsid w:val="00C53C6A"/>
    <w:rsid w:val="00C54E65"/>
    <w:rsid w:val="00C552C1"/>
    <w:rsid w:val="00C56F88"/>
    <w:rsid w:val="00C575A4"/>
    <w:rsid w:val="00C57B0A"/>
    <w:rsid w:val="00C604BC"/>
    <w:rsid w:val="00C615C2"/>
    <w:rsid w:val="00C6162E"/>
    <w:rsid w:val="00C619B3"/>
    <w:rsid w:val="00C6358F"/>
    <w:rsid w:val="00C63E20"/>
    <w:rsid w:val="00C6469C"/>
    <w:rsid w:val="00C64984"/>
    <w:rsid w:val="00C65196"/>
    <w:rsid w:val="00C6582F"/>
    <w:rsid w:val="00C66025"/>
    <w:rsid w:val="00C67C90"/>
    <w:rsid w:val="00C73D7F"/>
    <w:rsid w:val="00C7522E"/>
    <w:rsid w:val="00C75D48"/>
    <w:rsid w:val="00C765D7"/>
    <w:rsid w:val="00C769FC"/>
    <w:rsid w:val="00C776C8"/>
    <w:rsid w:val="00C801CD"/>
    <w:rsid w:val="00C80957"/>
    <w:rsid w:val="00C81647"/>
    <w:rsid w:val="00C8251E"/>
    <w:rsid w:val="00C83C1C"/>
    <w:rsid w:val="00C8510D"/>
    <w:rsid w:val="00C858A1"/>
    <w:rsid w:val="00C85A4B"/>
    <w:rsid w:val="00C875C5"/>
    <w:rsid w:val="00C90345"/>
    <w:rsid w:val="00C911B6"/>
    <w:rsid w:val="00C912D0"/>
    <w:rsid w:val="00C91375"/>
    <w:rsid w:val="00C91CE5"/>
    <w:rsid w:val="00C925C5"/>
    <w:rsid w:val="00C93A25"/>
    <w:rsid w:val="00C93AA7"/>
    <w:rsid w:val="00C94B75"/>
    <w:rsid w:val="00C951AE"/>
    <w:rsid w:val="00C953DD"/>
    <w:rsid w:val="00C960F1"/>
    <w:rsid w:val="00C96713"/>
    <w:rsid w:val="00C97711"/>
    <w:rsid w:val="00C97E2F"/>
    <w:rsid w:val="00CA00EE"/>
    <w:rsid w:val="00CA0881"/>
    <w:rsid w:val="00CA0E20"/>
    <w:rsid w:val="00CA13BD"/>
    <w:rsid w:val="00CA1951"/>
    <w:rsid w:val="00CA25CF"/>
    <w:rsid w:val="00CA36BB"/>
    <w:rsid w:val="00CA4200"/>
    <w:rsid w:val="00CA45B5"/>
    <w:rsid w:val="00CA5573"/>
    <w:rsid w:val="00CA6766"/>
    <w:rsid w:val="00CA6A31"/>
    <w:rsid w:val="00CA6D8D"/>
    <w:rsid w:val="00CA7258"/>
    <w:rsid w:val="00CA76A1"/>
    <w:rsid w:val="00CA7715"/>
    <w:rsid w:val="00CA7D4E"/>
    <w:rsid w:val="00CB08AD"/>
    <w:rsid w:val="00CB0F3B"/>
    <w:rsid w:val="00CB18C2"/>
    <w:rsid w:val="00CB67D3"/>
    <w:rsid w:val="00CB683A"/>
    <w:rsid w:val="00CB6F33"/>
    <w:rsid w:val="00CC035B"/>
    <w:rsid w:val="00CC09CD"/>
    <w:rsid w:val="00CC1A63"/>
    <w:rsid w:val="00CC30BC"/>
    <w:rsid w:val="00CC3179"/>
    <w:rsid w:val="00CC3351"/>
    <w:rsid w:val="00CC3F8A"/>
    <w:rsid w:val="00CC5C78"/>
    <w:rsid w:val="00CC6289"/>
    <w:rsid w:val="00CC76A5"/>
    <w:rsid w:val="00CC7867"/>
    <w:rsid w:val="00CC7A07"/>
    <w:rsid w:val="00CD04DE"/>
    <w:rsid w:val="00CD06FD"/>
    <w:rsid w:val="00CD13F7"/>
    <w:rsid w:val="00CD1AD2"/>
    <w:rsid w:val="00CD28D2"/>
    <w:rsid w:val="00CD30A1"/>
    <w:rsid w:val="00CD4010"/>
    <w:rsid w:val="00CD472F"/>
    <w:rsid w:val="00CD53D1"/>
    <w:rsid w:val="00CD5A04"/>
    <w:rsid w:val="00CD66BC"/>
    <w:rsid w:val="00CD67E7"/>
    <w:rsid w:val="00CD718B"/>
    <w:rsid w:val="00CD736A"/>
    <w:rsid w:val="00CD7403"/>
    <w:rsid w:val="00CE1783"/>
    <w:rsid w:val="00CE17F5"/>
    <w:rsid w:val="00CE27DB"/>
    <w:rsid w:val="00CE4D31"/>
    <w:rsid w:val="00CE5B5F"/>
    <w:rsid w:val="00CE6458"/>
    <w:rsid w:val="00CE759B"/>
    <w:rsid w:val="00CE7CB5"/>
    <w:rsid w:val="00CF0521"/>
    <w:rsid w:val="00CF0ADB"/>
    <w:rsid w:val="00CF0B0B"/>
    <w:rsid w:val="00CF10BF"/>
    <w:rsid w:val="00CF2C69"/>
    <w:rsid w:val="00CF2EEB"/>
    <w:rsid w:val="00CF3187"/>
    <w:rsid w:val="00CF43D9"/>
    <w:rsid w:val="00CF548E"/>
    <w:rsid w:val="00CF733B"/>
    <w:rsid w:val="00D002B4"/>
    <w:rsid w:val="00D00477"/>
    <w:rsid w:val="00D0054F"/>
    <w:rsid w:val="00D0071F"/>
    <w:rsid w:val="00D00DA3"/>
    <w:rsid w:val="00D0163C"/>
    <w:rsid w:val="00D01A99"/>
    <w:rsid w:val="00D0248A"/>
    <w:rsid w:val="00D02671"/>
    <w:rsid w:val="00D03BB3"/>
    <w:rsid w:val="00D07233"/>
    <w:rsid w:val="00D10981"/>
    <w:rsid w:val="00D12FAB"/>
    <w:rsid w:val="00D13568"/>
    <w:rsid w:val="00D14005"/>
    <w:rsid w:val="00D15D12"/>
    <w:rsid w:val="00D15D54"/>
    <w:rsid w:val="00D16852"/>
    <w:rsid w:val="00D17087"/>
    <w:rsid w:val="00D170AB"/>
    <w:rsid w:val="00D175C4"/>
    <w:rsid w:val="00D20A74"/>
    <w:rsid w:val="00D2221E"/>
    <w:rsid w:val="00D23432"/>
    <w:rsid w:val="00D23C87"/>
    <w:rsid w:val="00D23F8C"/>
    <w:rsid w:val="00D24535"/>
    <w:rsid w:val="00D24A57"/>
    <w:rsid w:val="00D25733"/>
    <w:rsid w:val="00D26972"/>
    <w:rsid w:val="00D26B1C"/>
    <w:rsid w:val="00D26B81"/>
    <w:rsid w:val="00D26C17"/>
    <w:rsid w:val="00D27B6B"/>
    <w:rsid w:val="00D3035A"/>
    <w:rsid w:val="00D31358"/>
    <w:rsid w:val="00D31F10"/>
    <w:rsid w:val="00D320D7"/>
    <w:rsid w:val="00D33D6E"/>
    <w:rsid w:val="00D35362"/>
    <w:rsid w:val="00D356EA"/>
    <w:rsid w:val="00D357AF"/>
    <w:rsid w:val="00D3656F"/>
    <w:rsid w:val="00D36571"/>
    <w:rsid w:val="00D36C79"/>
    <w:rsid w:val="00D36D32"/>
    <w:rsid w:val="00D37B53"/>
    <w:rsid w:val="00D400E0"/>
    <w:rsid w:val="00D40A37"/>
    <w:rsid w:val="00D4130B"/>
    <w:rsid w:val="00D414F5"/>
    <w:rsid w:val="00D416EC"/>
    <w:rsid w:val="00D41846"/>
    <w:rsid w:val="00D420D9"/>
    <w:rsid w:val="00D426F5"/>
    <w:rsid w:val="00D429C6"/>
    <w:rsid w:val="00D43B8E"/>
    <w:rsid w:val="00D43F52"/>
    <w:rsid w:val="00D44A5A"/>
    <w:rsid w:val="00D44E52"/>
    <w:rsid w:val="00D453DB"/>
    <w:rsid w:val="00D459B9"/>
    <w:rsid w:val="00D45BEB"/>
    <w:rsid w:val="00D46192"/>
    <w:rsid w:val="00D463A0"/>
    <w:rsid w:val="00D46B58"/>
    <w:rsid w:val="00D46E59"/>
    <w:rsid w:val="00D47263"/>
    <w:rsid w:val="00D502B4"/>
    <w:rsid w:val="00D50613"/>
    <w:rsid w:val="00D50B61"/>
    <w:rsid w:val="00D50BA3"/>
    <w:rsid w:val="00D50CB4"/>
    <w:rsid w:val="00D51182"/>
    <w:rsid w:val="00D518FD"/>
    <w:rsid w:val="00D51AB1"/>
    <w:rsid w:val="00D51F1F"/>
    <w:rsid w:val="00D526B0"/>
    <w:rsid w:val="00D52C9F"/>
    <w:rsid w:val="00D537EA"/>
    <w:rsid w:val="00D565A6"/>
    <w:rsid w:val="00D56B4C"/>
    <w:rsid w:val="00D56D8D"/>
    <w:rsid w:val="00D56EFE"/>
    <w:rsid w:val="00D5717B"/>
    <w:rsid w:val="00D602E3"/>
    <w:rsid w:val="00D603A7"/>
    <w:rsid w:val="00D6063A"/>
    <w:rsid w:val="00D6325F"/>
    <w:rsid w:val="00D651E5"/>
    <w:rsid w:val="00D67163"/>
    <w:rsid w:val="00D676EF"/>
    <w:rsid w:val="00D67E86"/>
    <w:rsid w:val="00D70171"/>
    <w:rsid w:val="00D704FD"/>
    <w:rsid w:val="00D7056A"/>
    <w:rsid w:val="00D71AAA"/>
    <w:rsid w:val="00D71ACE"/>
    <w:rsid w:val="00D71C45"/>
    <w:rsid w:val="00D721C2"/>
    <w:rsid w:val="00D727D3"/>
    <w:rsid w:val="00D7314E"/>
    <w:rsid w:val="00D74E2D"/>
    <w:rsid w:val="00D756FB"/>
    <w:rsid w:val="00D75E0A"/>
    <w:rsid w:val="00D75EDC"/>
    <w:rsid w:val="00D81E39"/>
    <w:rsid w:val="00D822B7"/>
    <w:rsid w:val="00D84061"/>
    <w:rsid w:val="00D84BF9"/>
    <w:rsid w:val="00D85708"/>
    <w:rsid w:val="00D85CC9"/>
    <w:rsid w:val="00D8680E"/>
    <w:rsid w:val="00D8732F"/>
    <w:rsid w:val="00D8766F"/>
    <w:rsid w:val="00D90307"/>
    <w:rsid w:val="00D915BB"/>
    <w:rsid w:val="00D92AC9"/>
    <w:rsid w:val="00D9333C"/>
    <w:rsid w:val="00D94105"/>
    <w:rsid w:val="00D94712"/>
    <w:rsid w:val="00D94FF9"/>
    <w:rsid w:val="00D967B1"/>
    <w:rsid w:val="00D96C85"/>
    <w:rsid w:val="00D974B6"/>
    <w:rsid w:val="00DA14FC"/>
    <w:rsid w:val="00DA20B9"/>
    <w:rsid w:val="00DA21AB"/>
    <w:rsid w:val="00DA2C59"/>
    <w:rsid w:val="00DA445E"/>
    <w:rsid w:val="00DA46CA"/>
    <w:rsid w:val="00DA46F7"/>
    <w:rsid w:val="00DA475F"/>
    <w:rsid w:val="00DA56CB"/>
    <w:rsid w:val="00DA59DE"/>
    <w:rsid w:val="00DB0AC8"/>
    <w:rsid w:val="00DB3105"/>
    <w:rsid w:val="00DB31F2"/>
    <w:rsid w:val="00DB3A23"/>
    <w:rsid w:val="00DB44BF"/>
    <w:rsid w:val="00DB7F14"/>
    <w:rsid w:val="00DC0694"/>
    <w:rsid w:val="00DC17BA"/>
    <w:rsid w:val="00DC27EE"/>
    <w:rsid w:val="00DC2926"/>
    <w:rsid w:val="00DC2D78"/>
    <w:rsid w:val="00DC30EA"/>
    <w:rsid w:val="00DC3E2F"/>
    <w:rsid w:val="00DC4D9C"/>
    <w:rsid w:val="00DC5358"/>
    <w:rsid w:val="00DC5B49"/>
    <w:rsid w:val="00DC5C6F"/>
    <w:rsid w:val="00DC5EA1"/>
    <w:rsid w:val="00DC718C"/>
    <w:rsid w:val="00DD19E9"/>
    <w:rsid w:val="00DD1A0F"/>
    <w:rsid w:val="00DD2EC8"/>
    <w:rsid w:val="00DD3309"/>
    <w:rsid w:val="00DD397C"/>
    <w:rsid w:val="00DD3B0D"/>
    <w:rsid w:val="00DD5769"/>
    <w:rsid w:val="00DE22E2"/>
    <w:rsid w:val="00DE255C"/>
    <w:rsid w:val="00DE2690"/>
    <w:rsid w:val="00DE2AB7"/>
    <w:rsid w:val="00DE2C84"/>
    <w:rsid w:val="00DE3517"/>
    <w:rsid w:val="00DE376B"/>
    <w:rsid w:val="00DE3E55"/>
    <w:rsid w:val="00DE409B"/>
    <w:rsid w:val="00DE4869"/>
    <w:rsid w:val="00DE6134"/>
    <w:rsid w:val="00DE6394"/>
    <w:rsid w:val="00DE6525"/>
    <w:rsid w:val="00DE6DFB"/>
    <w:rsid w:val="00DE78E9"/>
    <w:rsid w:val="00DE7A2A"/>
    <w:rsid w:val="00DF046B"/>
    <w:rsid w:val="00DF3E00"/>
    <w:rsid w:val="00DF4150"/>
    <w:rsid w:val="00DF5088"/>
    <w:rsid w:val="00DF5451"/>
    <w:rsid w:val="00DF67D6"/>
    <w:rsid w:val="00DF7EDE"/>
    <w:rsid w:val="00E001E1"/>
    <w:rsid w:val="00E00693"/>
    <w:rsid w:val="00E0081B"/>
    <w:rsid w:val="00E0104C"/>
    <w:rsid w:val="00E01060"/>
    <w:rsid w:val="00E01901"/>
    <w:rsid w:val="00E0235E"/>
    <w:rsid w:val="00E02989"/>
    <w:rsid w:val="00E03662"/>
    <w:rsid w:val="00E04A1F"/>
    <w:rsid w:val="00E04DCF"/>
    <w:rsid w:val="00E05B69"/>
    <w:rsid w:val="00E06938"/>
    <w:rsid w:val="00E06A2D"/>
    <w:rsid w:val="00E07D38"/>
    <w:rsid w:val="00E1037E"/>
    <w:rsid w:val="00E10DA7"/>
    <w:rsid w:val="00E11418"/>
    <w:rsid w:val="00E11B49"/>
    <w:rsid w:val="00E11BC8"/>
    <w:rsid w:val="00E13681"/>
    <w:rsid w:val="00E14610"/>
    <w:rsid w:val="00E14DDD"/>
    <w:rsid w:val="00E14F47"/>
    <w:rsid w:val="00E15E14"/>
    <w:rsid w:val="00E164D9"/>
    <w:rsid w:val="00E16CAA"/>
    <w:rsid w:val="00E16CC4"/>
    <w:rsid w:val="00E16DFF"/>
    <w:rsid w:val="00E172E6"/>
    <w:rsid w:val="00E1733C"/>
    <w:rsid w:val="00E1733D"/>
    <w:rsid w:val="00E21BFB"/>
    <w:rsid w:val="00E22066"/>
    <w:rsid w:val="00E235AF"/>
    <w:rsid w:val="00E2653E"/>
    <w:rsid w:val="00E26E25"/>
    <w:rsid w:val="00E27B35"/>
    <w:rsid w:val="00E30C3A"/>
    <w:rsid w:val="00E315C9"/>
    <w:rsid w:val="00E3194C"/>
    <w:rsid w:val="00E3233C"/>
    <w:rsid w:val="00E329D4"/>
    <w:rsid w:val="00E3380D"/>
    <w:rsid w:val="00E33968"/>
    <w:rsid w:val="00E33C12"/>
    <w:rsid w:val="00E34481"/>
    <w:rsid w:val="00E344CB"/>
    <w:rsid w:val="00E346AF"/>
    <w:rsid w:val="00E34E52"/>
    <w:rsid w:val="00E35ABE"/>
    <w:rsid w:val="00E367B4"/>
    <w:rsid w:val="00E400EA"/>
    <w:rsid w:val="00E404FA"/>
    <w:rsid w:val="00E40A58"/>
    <w:rsid w:val="00E40DD6"/>
    <w:rsid w:val="00E40E9A"/>
    <w:rsid w:val="00E418F2"/>
    <w:rsid w:val="00E41B4C"/>
    <w:rsid w:val="00E4208F"/>
    <w:rsid w:val="00E43E9D"/>
    <w:rsid w:val="00E45A43"/>
    <w:rsid w:val="00E46243"/>
    <w:rsid w:val="00E4676B"/>
    <w:rsid w:val="00E4694A"/>
    <w:rsid w:val="00E472CA"/>
    <w:rsid w:val="00E47350"/>
    <w:rsid w:val="00E5091B"/>
    <w:rsid w:val="00E5180E"/>
    <w:rsid w:val="00E533C0"/>
    <w:rsid w:val="00E54072"/>
    <w:rsid w:val="00E542ED"/>
    <w:rsid w:val="00E544C6"/>
    <w:rsid w:val="00E55231"/>
    <w:rsid w:val="00E559A1"/>
    <w:rsid w:val="00E56324"/>
    <w:rsid w:val="00E57B18"/>
    <w:rsid w:val="00E60576"/>
    <w:rsid w:val="00E61257"/>
    <w:rsid w:val="00E61A35"/>
    <w:rsid w:val="00E630E9"/>
    <w:rsid w:val="00E639C6"/>
    <w:rsid w:val="00E6402D"/>
    <w:rsid w:val="00E65B8F"/>
    <w:rsid w:val="00E65CDC"/>
    <w:rsid w:val="00E67D2E"/>
    <w:rsid w:val="00E70114"/>
    <w:rsid w:val="00E70365"/>
    <w:rsid w:val="00E70B4B"/>
    <w:rsid w:val="00E712C2"/>
    <w:rsid w:val="00E7156C"/>
    <w:rsid w:val="00E72024"/>
    <w:rsid w:val="00E72B8D"/>
    <w:rsid w:val="00E72CD9"/>
    <w:rsid w:val="00E73388"/>
    <w:rsid w:val="00E73555"/>
    <w:rsid w:val="00E73FFD"/>
    <w:rsid w:val="00E74183"/>
    <w:rsid w:val="00E76677"/>
    <w:rsid w:val="00E772F0"/>
    <w:rsid w:val="00E80C6A"/>
    <w:rsid w:val="00E8138E"/>
    <w:rsid w:val="00E8253D"/>
    <w:rsid w:val="00E837EB"/>
    <w:rsid w:val="00E83AC3"/>
    <w:rsid w:val="00E84DB5"/>
    <w:rsid w:val="00E8610E"/>
    <w:rsid w:val="00E87B4D"/>
    <w:rsid w:val="00E87C68"/>
    <w:rsid w:val="00E91137"/>
    <w:rsid w:val="00E92FC9"/>
    <w:rsid w:val="00E93383"/>
    <w:rsid w:val="00E9451A"/>
    <w:rsid w:val="00E94785"/>
    <w:rsid w:val="00E94B68"/>
    <w:rsid w:val="00E94BDB"/>
    <w:rsid w:val="00E94F5B"/>
    <w:rsid w:val="00E95047"/>
    <w:rsid w:val="00E95903"/>
    <w:rsid w:val="00E96857"/>
    <w:rsid w:val="00E96D03"/>
    <w:rsid w:val="00E96F52"/>
    <w:rsid w:val="00E97AC8"/>
    <w:rsid w:val="00E97F9E"/>
    <w:rsid w:val="00EA1760"/>
    <w:rsid w:val="00EA1D86"/>
    <w:rsid w:val="00EA2307"/>
    <w:rsid w:val="00EA371F"/>
    <w:rsid w:val="00EA3C57"/>
    <w:rsid w:val="00EA47BF"/>
    <w:rsid w:val="00EA7BEF"/>
    <w:rsid w:val="00EB0344"/>
    <w:rsid w:val="00EB05DC"/>
    <w:rsid w:val="00EB2125"/>
    <w:rsid w:val="00EB3079"/>
    <w:rsid w:val="00EB3543"/>
    <w:rsid w:val="00EB3F4C"/>
    <w:rsid w:val="00EB48FF"/>
    <w:rsid w:val="00EB5BD2"/>
    <w:rsid w:val="00EB6584"/>
    <w:rsid w:val="00EB6784"/>
    <w:rsid w:val="00EB684C"/>
    <w:rsid w:val="00EB6D96"/>
    <w:rsid w:val="00EB7164"/>
    <w:rsid w:val="00EB7172"/>
    <w:rsid w:val="00EB78A2"/>
    <w:rsid w:val="00EB7DC0"/>
    <w:rsid w:val="00EC2846"/>
    <w:rsid w:val="00EC2954"/>
    <w:rsid w:val="00EC2B94"/>
    <w:rsid w:val="00EC32C6"/>
    <w:rsid w:val="00EC402A"/>
    <w:rsid w:val="00EC65CB"/>
    <w:rsid w:val="00ED0088"/>
    <w:rsid w:val="00ED0C1B"/>
    <w:rsid w:val="00ED1A92"/>
    <w:rsid w:val="00ED1D92"/>
    <w:rsid w:val="00ED2398"/>
    <w:rsid w:val="00ED2C48"/>
    <w:rsid w:val="00ED3508"/>
    <w:rsid w:val="00ED3666"/>
    <w:rsid w:val="00ED3A22"/>
    <w:rsid w:val="00ED4778"/>
    <w:rsid w:val="00ED4C02"/>
    <w:rsid w:val="00ED5991"/>
    <w:rsid w:val="00ED59F5"/>
    <w:rsid w:val="00ED5DE3"/>
    <w:rsid w:val="00ED5FF2"/>
    <w:rsid w:val="00ED6815"/>
    <w:rsid w:val="00EE0AB3"/>
    <w:rsid w:val="00EE0C1D"/>
    <w:rsid w:val="00EE14D3"/>
    <w:rsid w:val="00EE1846"/>
    <w:rsid w:val="00EE1DB6"/>
    <w:rsid w:val="00EE31C6"/>
    <w:rsid w:val="00EE3445"/>
    <w:rsid w:val="00EE4E2A"/>
    <w:rsid w:val="00EE5535"/>
    <w:rsid w:val="00EE6B09"/>
    <w:rsid w:val="00EE797F"/>
    <w:rsid w:val="00EE79F2"/>
    <w:rsid w:val="00EF0012"/>
    <w:rsid w:val="00EF0915"/>
    <w:rsid w:val="00EF0A4D"/>
    <w:rsid w:val="00EF219C"/>
    <w:rsid w:val="00EF25A2"/>
    <w:rsid w:val="00EF3392"/>
    <w:rsid w:val="00EF6029"/>
    <w:rsid w:val="00EF6CD6"/>
    <w:rsid w:val="00EF78BD"/>
    <w:rsid w:val="00EF79E5"/>
    <w:rsid w:val="00EF79EC"/>
    <w:rsid w:val="00F0019B"/>
    <w:rsid w:val="00F01128"/>
    <w:rsid w:val="00F01435"/>
    <w:rsid w:val="00F015E4"/>
    <w:rsid w:val="00F021EB"/>
    <w:rsid w:val="00F02C50"/>
    <w:rsid w:val="00F0418F"/>
    <w:rsid w:val="00F046BB"/>
    <w:rsid w:val="00F067BB"/>
    <w:rsid w:val="00F07677"/>
    <w:rsid w:val="00F07BF0"/>
    <w:rsid w:val="00F07C10"/>
    <w:rsid w:val="00F07E31"/>
    <w:rsid w:val="00F102F6"/>
    <w:rsid w:val="00F10C78"/>
    <w:rsid w:val="00F122B1"/>
    <w:rsid w:val="00F135B9"/>
    <w:rsid w:val="00F13A37"/>
    <w:rsid w:val="00F13D82"/>
    <w:rsid w:val="00F13FBB"/>
    <w:rsid w:val="00F14AEF"/>
    <w:rsid w:val="00F153DE"/>
    <w:rsid w:val="00F15F6C"/>
    <w:rsid w:val="00F20107"/>
    <w:rsid w:val="00F21306"/>
    <w:rsid w:val="00F2180F"/>
    <w:rsid w:val="00F225E0"/>
    <w:rsid w:val="00F226D6"/>
    <w:rsid w:val="00F23826"/>
    <w:rsid w:val="00F24012"/>
    <w:rsid w:val="00F241E0"/>
    <w:rsid w:val="00F24977"/>
    <w:rsid w:val="00F24AC8"/>
    <w:rsid w:val="00F25FFA"/>
    <w:rsid w:val="00F27B8F"/>
    <w:rsid w:val="00F30F65"/>
    <w:rsid w:val="00F314AE"/>
    <w:rsid w:val="00F31EFD"/>
    <w:rsid w:val="00F320A3"/>
    <w:rsid w:val="00F3213A"/>
    <w:rsid w:val="00F33CFC"/>
    <w:rsid w:val="00F34ED8"/>
    <w:rsid w:val="00F34F8F"/>
    <w:rsid w:val="00F35037"/>
    <w:rsid w:val="00F373A9"/>
    <w:rsid w:val="00F374FE"/>
    <w:rsid w:val="00F376A5"/>
    <w:rsid w:val="00F378B1"/>
    <w:rsid w:val="00F37AE2"/>
    <w:rsid w:val="00F4055C"/>
    <w:rsid w:val="00F40EB5"/>
    <w:rsid w:val="00F415B0"/>
    <w:rsid w:val="00F41F1C"/>
    <w:rsid w:val="00F42117"/>
    <w:rsid w:val="00F4330B"/>
    <w:rsid w:val="00F44866"/>
    <w:rsid w:val="00F503A0"/>
    <w:rsid w:val="00F503AC"/>
    <w:rsid w:val="00F5152B"/>
    <w:rsid w:val="00F51705"/>
    <w:rsid w:val="00F51D1A"/>
    <w:rsid w:val="00F521C8"/>
    <w:rsid w:val="00F52C74"/>
    <w:rsid w:val="00F545BF"/>
    <w:rsid w:val="00F54C56"/>
    <w:rsid w:val="00F555A8"/>
    <w:rsid w:val="00F55928"/>
    <w:rsid w:val="00F55A8E"/>
    <w:rsid w:val="00F56280"/>
    <w:rsid w:val="00F56C04"/>
    <w:rsid w:val="00F57EC3"/>
    <w:rsid w:val="00F57FCE"/>
    <w:rsid w:val="00F6012E"/>
    <w:rsid w:val="00F60AE1"/>
    <w:rsid w:val="00F6190E"/>
    <w:rsid w:val="00F626CF"/>
    <w:rsid w:val="00F6272C"/>
    <w:rsid w:val="00F6298E"/>
    <w:rsid w:val="00F62E06"/>
    <w:rsid w:val="00F651E6"/>
    <w:rsid w:val="00F67225"/>
    <w:rsid w:val="00F67A97"/>
    <w:rsid w:val="00F70845"/>
    <w:rsid w:val="00F727BB"/>
    <w:rsid w:val="00F72DC5"/>
    <w:rsid w:val="00F75924"/>
    <w:rsid w:val="00F77216"/>
    <w:rsid w:val="00F77708"/>
    <w:rsid w:val="00F77E46"/>
    <w:rsid w:val="00F80753"/>
    <w:rsid w:val="00F81ADA"/>
    <w:rsid w:val="00F83509"/>
    <w:rsid w:val="00F8403A"/>
    <w:rsid w:val="00F84B89"/>
    <w:rsid w:val="00F84DF6"/>
    <w:rsid w:val="00F84FE8"/>
    <w:rsid w:val="00F85DAC"/>
    <w:rsid w:val="00F85EB2"/>
    <w:rsid w:val="00F86C72"/>
    <w:rsid w:val="00F877C5"/>
    <w:rsid w:val="00F91234"/>
    <w:rsid w:val="00F9298A"/>
    <w:rsid w:val="00F935EC"/>
    <w:rsid w:val="00F93911"/>
    <w:rsid w:val="00F93B8A"/>
    <w:rsid w:val="00F93B9F"/>
    <w:rsid w:val="00F95BFD"/>
    <w:rsid w:val="00F9654D"/>
    <w:rsid w:val="00F97C47"/>
    <w:rsid w:val="00F97D8D"/>
    <w:rsid w:val="00FA0AAF"/>
    <w:rsid w:val="00FA0D26"/>
    <w:rsid w:val="00FA10AB"/>
    <w:rsid w:val="00FA315D"/>
    <w:rsid w:val="00FA506F"/>
    <w:rsid w:val="00FA513A"/>
    <w:rsid w:val="00FA6132"/>
    <w:rsid w:val="00FB00B0"/>
    <w:rsid w:val="00FB087D"/>
    <w:rsid w:val="00FB2F4E"/>
    <w:rsid w:val="00FB314F"/>
    <w:rsid w:val="00FB3659"/>
    <w:rsid w:val="00FB40BC"/>
    <w:rsid w:val="00FB44A1"/>
    <w:rsid w:val="00FB4685"/>
    <w:rsid w:val="00FB4787"/>
    <w:rsid w:val="00FB4BA8"/>
    <w:rsid w:val="00FB5168"/>
    <w:rsid w:val="00FB5A3F"/>
    <w:rsid w:val="00FB5A46"/>
    <w:rsid w:val="00FB64EB"/>
    <w:rsid w:val="00FB721B"/>
    <w:rsid w:val="00FB7BC4"/>
    <w:rsid w:val="00FB7F9E"/>
    <w:rsid w:val="00FC085C"/>
    <w:rsid w:val="00FC1B62"/>
    <w:rsid w:val="00FC2891"/>
    <w:rsid w:val="00FC32D9"/>
    <w:rsid w:val="00FC3E49"/>
    <w:rsid w:val="00FC45A0"/>
    <w:rsid w:val="00FC461D"/>
    <w:rsid w:val="00FC6239"/>
    <w:rsid w:val="00FC71AC"/>
    <w:rsid w:val="00FD0341"/>
    <w:rsid w:val="00FD2231"/>
    <w:rsid w:val="00FD2619"/>
    <w:rsid w:val="00FD3396"/>
    <w:rsid w:val="00FD38E3"/>
    <w:rsid w:val="00FD4E2A"/>
    <w:rsid w:val="00FD585A"/>
    <w:rsid w:val="00FD592B"/>
    <w:rsid w:val="00FD5B30"/>
    <w:rsid w:val="00FD6AF1"/>
    <w:rsid w:val="00FE2283"/>
    <w:rsid w:val="00FE39A0"/>
    <w:rsid w:val="00FE51FE"/>
    <w:rsid w:val="00FE5FAB"/>
    <w:rsid w:val="00FE6008"/>
    <w:rsid w:val="00FE7322"/>
    <w:rsid w:val="00FF0F05"/>
    <w:rsid w:val="00FF20BE"/>
    <w:rsid w:val="00FF38A6"/>
    <w:rsid w:val="00FF4444"/>
    <w:rsid w:val="00FF4B32"/>
    <w:rsid w:val="00FF59B7"/>
    <w:rsid w:val="00FF5B28"/>
    <w:rsid w:val="00FF68E3"/>
    <w:rsid w:val="00FF70B8"/>
    <w:rsid w:val="0151D3D7"/>
    <w:rsid w:val="021C5A09"/>
    <w:rsid w:val="024B48C5"/>
    <w:rsid w:val="0347F4E8"/>
    <w:rsid w:val="038EF40B"/>
    <w:rsid w:val="03A4D325"/>
    <w:rsid w:val="03F0EC56"/>
    <w:rsid w:val="0447C8AE"/>
    <w:rsid w:val="04483C50"/>
    <w:rsid w:val="04639A54"/>
    <w:rsid w:val="04B9782F"/>
    <w:rsid w:val="05055F8A"/>
    <w:rsid w:val="05094803"/>
    <w:rsid w:val="0543682F"/>
    <w:rsid w:val="05AA258D"/>
    <w:rsid w:val="05B80665"/>
    <w:rsid w:val="064E793E"/>
    <w:rsid w:val="065FE1FD"/>
    <w:rsid w:val="06CD0A9B"/>
    <w:rsid w:val="070B8B1D"/>
    <w:rsid w:val="07112B23"/>
    <w:rsid w:val="074FC91E"/>
    <w:rsid w:val="075C28F3"/>
    <w:rsid w:val="075DEF5B"/>
    <w:rsid w:val="08A7C0C4"/>
    <w:rsid w:val="09949D8B"/>
    <w:rsid w:val="09BBCE56"/>
    <w:rsid w:val="0A1CAACB"/>
    <w:rsid w:val="0A336FF5"/>
    <w:rsid w:val="0A4CE18C"/>
    <w:rsid w:val="0AEB39EC"/>
    <w:rsid w:val="0B3F7374"/>
    <w:rsid w:val="0B549FC2"/>
    <w:rsid w:val="0BC20B44"/>
    <w:rsid w:val="0BEDA800"/>
    <w:rsid w:val="0CA2463C"/>
    <w:rsid w:val="0D14B1E8"/>
    <w:rsid w:val="0D5BF4F0"/>
    <w:rsid w:val="0E78A7CD"/>
    <w:rsid w:val="0ED3D3DC"/>
    <w:rsid w:val="0ED54DDB"/>
    <w:rsid w:val="0EFD5FFB"/>
    <w:rsid w:val="0F148F1F"/>
    <w:rsid w:val="0F2F605C"/>
    <w:rsid w:val="0F5A5F5A"/>
    <w:rsid w:val="0FAE7D13"/>
    <w:rsid w:val="10CC27F3"/>
    <w:rsid w:val="10F8C5B7"/>
    <w:rsid w:val="10F95A21"/>
    <w:rsid w:val="1154B9F4"/>
    <w:rsid w:val="1216EBDE"/>
    <w:rsid w:val="121CA2A9"/>
    <w:rsid w:val="1288AD7E"/>
    <w:rsid w:val="129DE464"/>
    <w:rsid w:val="13B0F0EE"/>
    <w:rsid w:val="13E0F349"/>
    <w:rsid w:val="149FFE05"/>
    <w:rsid w:val="14B9534F"/>
    <w:rsid w:val="14E41562"/>
    <w:rsid w:val="15181D0F"/>
    <w:rsid w:val="16052DB2"/>
    <w:rsid w:val="16363EC0"/>
    <w:rsid w:val="165413AE"/>
    <w:rsid w:val="1679A179"/>
    <w:rsid w:val="16B9CDC6"/>
    <w:rsid w:val="1748D0FE"/>
    <w:rsid w:val="17CF3751"/>
    <w:rsid w:val="182C5FD1"/>
    <w:rsid w:val="1912E27B"/>
    <w:rsid w:val="19FCF764"/>
    <w:rsid w:val="1A47CD57"/>
    <w:rsid w:val="1B1C34FE"/>
    <w:rsid w:val="1BA5B6A9"/>
    <w:rsid w:val="1C605684"/>
    <w:rsid w:val="1C6779C1"/>
    <w:rsid w:val="1C6BC52E"/>
    <w:rsid w:val="1CF63DB8"/>
    <w:rsid w:val="1D5C52D8"/>
    <w:rsid w:val="1D846C0F"/>
    <w:rsid w:val="1D856D17"/>
    <w:rsid w:val="1D95ABCF"/>
    <w:rsid w:val="1DAC5ECF"/>
    <w:rsid w:val="1DC5DB17"/>
    <w:rsid w:val="1E2266CC"/>
    <w:rsid w:val="1E22CB73"/>
    <w:rsid w:val="1E9021AC"/>
    <w:rsid w:val="1F3A5B24"/>
    <w:rsid w:val="1F40B418"/>
    <w:rsid w:val="1FD1FC37"/>
    <w:rsid w:val="20060AFC"/>
    <w:rsid w:val="20121F28"/>
    <w:rsid w:val="209A982B"/>
    <w:rsid w:val="20A9FD9F"/>
    <w:rsid w:val="210B2ADB"/>
    <w:rsid w:val="215EAAD6"/>
    <w:rsid w:val="216D62C3"/>
    <w:rsid w:val="21A9B6E8"/>
    <w:rsid w:val="21C441A6"/>
    <w:rsid w:val="21DA1D64"/>
    <w:rsid w:val="222D4D11"/>
    <w:rsid w:val="22432B30"/>
    <w:rsid w:val="229357ED"/>
    <w:rsid w:val="22AB4C71"/>
    <w:rsid w:val="233ABFF9"/>
    <w:rsid w:val="23BD56B8"/>
    <w:rsid w:val="23BE6D65"/>
    <w:rsid w:val="23D00DDE"/>
    <w:rsid w:val="23EB604F"/>
    <w:rsid w:val="24404CA3"/>
    <w:rsid w:val="248EB2F8"/>
    <w:rsid w:val="24ECB656"/>
    <w:rsid w:val="24F45C43"/>
    <w:rsid w:val="254335E0"/>
    <w:rsid w:val="25DA3B48"/>
    <w:rsid w:val="25F0F596"/>
    <w:rsid w:val="26067D38"/>
    <w:rsid w:val="2647EA57"/>
    <w:rsid w:val="2743025D"/>
    <w:rsid w:val="286969F5"/>
    <w:rsid w:val="29109549"/>
    <w:rsid w:val="29A68392"/>
    <w:rsid w:val="29D9340A"/>
    <w:rsid w:val="29F01C14"/>
    <w:rsid w:val="2A4F075E"/>
    <w:rsid w:val="2AAE3EFA"/>
    <w:rsid w:val="2AFE1741"/>
    <w:rsid w:val="2B9E5AC1"/>
    <w:rsid w:val="2C1AAF2C"/>
    <w:rsid w:val="2C8C3478"/>
    <w:rsid w:val="2CD7988F"/>
    <w:rsid w:val="2E554960"/>
    <w:rsid w:val="2ECB49A1"/>
    <w:rsid w:val="2F0E1581"/>
    <w:rsid w:val="2F5DC84E"/>
    <w:rsid w:val="2FB2BF53"/>
    <w:rsid w:val="3012C138"/>
    <w:rsid w:val="308E1376"/>
    <w:rsid w:val="309CF06D"/>
    <w:rsid w:val="30E90001"/>
    <w:rsid w:val="31218176"/>
    <w:rsid w:val="314478F4"/>
    <w:rsid w:val="3183868D"/>
    <w:rsid w:val="31AAA50B"/>
    <w:rsid w:val="31CABDD4"/>
    <w:rsid w:val="31D48C1B"/>
    <w:rsid w:val="325FDB14"/>
    <w:rsid w:val="32716A7C"/>
    <w:rsid w:val="327F3C59"/>
    <w:rsid w:val="3281AB4F"/>
    <w:rsid w:val="32E2D831"/>
    <w:rsid w:val="32ED002E"/>
    <w:rsid w:val="338B6C5B"/>
    <w:rsid w:val="33A07070"/>
    <w:rsid w:val="34BDFF1F"/>
    <w:rsid w:val="352FCF76"/>
    <w:rsid w:val="36A4BABC"/>
    <w:rsid w:val="370306F5"/>
    <w:rsid w:val="3718153E"/>
    <w:rsid w:val="37330950"/>
    <w:rsid w:val="373C02B6"/>
    <w:rsid w:val="375FB1EC"/>
    <w:rsid w:val="37E99FCA"/>
    <w:rsid w:val="37E9C08A"/>
    <w:rsid w:val="38DA6D65"/>
    <w:rsid w:val="3914BCC9"/>
    <w:rsid w:val="39167FA8"/>
    <w:rsid w:val="398854C7"/>
    <w:rsid w:val="39EA183C"/>
    <w:rsid w:val="39FCD405"/>
    <w:rsid w:val="3BCAACBB"/>
    <w:rsid w:val="3C345ECB"/>
    <w:rsid w:val="3C502C27"/>
    <w:rsid w:val="3C6BBE1C"/>
    <w:rsid w:val="3C6D5E1E"/>
    <w:rsid w:val="3CB2A645"/>
    <w:rsid w:val="3D09FBEE"/>
    <w:rsid w:val="3D2FBEEB"/>
    <w:rsid w:val="3D5EB4AB"/>
    <w:rsid w:val="3DD7459D"/>
    <w:rsid w:val="3E09B288"/>
    <w:rsid w:val="3E18C250"/>
    <w:rsid w:val="3E7C1089"/>
    <w:rsid w:val="3EA6FD01"/>
    <w:rsid w:val="3ED66C46"/>
    <w:rsid w:val="3EEC3F8D"/>
    <w:rsid w:val="3F0AAAD8"/>
    <w:rsid w:val="3F1209DC"/>
    <w:rsid w:val="3F2EA5CB"/>
    <w:rsid w:val="3F622F12"/>
    <w:rsid w:val="3FCCCE70"/>
    <w:rsid w:val="405B4442"/>
    <w:rsid w:val="41076B47"/>
    <w:rsid w:val="41289578"/>
    <w:rsid w:val="414810E5"/>
    <w:rsid w:val="41A6C1E1"/>
    <w:rsid w:val="41DEB68F"/>
    <w:rsid w:val="42A22201"/>
    <w:rsid w:val="42A52515"/>
    <w:rsid w:val="42EE095C"/>
    <w:rsid w:val="4343E737"/>
    <w:rsid w:val="435FA38D"/>
    <w:rsid w:val="43CE730A"/>
    <w:rsid w:val="4432BB45"/>
    <w:rsid w:val="44338D69"/>
    <w:rsid w:val="44BF78CA"/>
    <w:rsid w:val="45125091"/>
    <w:rsid w:val="45426970"/>
    <w:rsid w:val="456EB426"/>
    <w:rsid w:val="45742C4F"/>
    <w:rsid w:val="45DF1500"/>
    <w:rsid w:val="46129E47"/>
    <w:rsid w:val="4615ADF8"/>
    <w:rsid w:val="467FF480"/>
    <w:rsid w:val="473D7656"/>
    <w:rsid w:val="475DDD44"/>
    <w:rsid w:val="477B982D"/>
    <w:rsid w:val="4783D99E"/>
    <w:rsid w:val="47D572F4"/>
    <w:rsid w:val="485AFA54"/>
    <w:rsid w:val="485E699C"/>
    <w:rsid w:val="487B8F28"/>
    <w:rsid w:val="4882D325"/>
    <w:rsid w:val="49B7BB47"/>
    <w:rsid w:val="49DE0D4D"/>
    <w:rsid w:val="4A2ADEA8"/>
    <w:rsid w:val="4B200F2D"/>
    <w:rsid w:val="4B44490F"/>
    <w:rsid w:val="4C1B7AF2"/>
    <w:rsid w:val="4C321EB6"/>
    <w:rsid w:val="4C6FCBB0"/>
    <w:rsid w:val="4CCAF935"/>
    <w:rsid w:val="4CF76BA4"/>
    <w:rsid w:val="4D6338F7"/>
    <w:rsid w:val="4DA339D3"/>
    <w:rsid w:val="4DD5181F"/>
    <w:rsid w:val="4EAE8C5E"/>
    <w:rsid w:val="4F0B6BC3"/>
    <w:rsid w:val="4F32463B"/>
    <w:rsid w:val="4F689653"/>
    <w:rsid w:val="4F7756BD"/>
    <w:rsid w:val="4F7F7619"/>
    <w:rsid w:val="4FC7F3F4"/>
    <w:rsid w:val="4FE63721"/>
    <w:rsid w:val="5006FB7F"/>
    <w:rsid w:val="50314806"/>
    <w:rsid w:val="50B337CD"/>
    <w:rsid w:val="5107399B"/>
    <w:rsid w:val="52AFDE55"/>
    <w:rsid w:val="53593217"/>
    <w:rsid w:val="5433FD63"/>
    <w:rsid w:val="550B6633"/>
    <w:rsid w:val="55331F23"/>
    <w:rsid w:val="55FEF655"/>
    <w:rsid w:val="56285DA1"/>
    <w:rsid w:val="56D3AF2F"/>
    <w:rsid w:val="576F2AF5"/>
    <w:rsid w:val="57A37DE6"/>
    <w:rsid w:val="57A570DF"/>
    <w:rsid w:val="57B959A4"/>
    <w:rsid w:val="58101526"/>
    <w:rsid w:val="5869C588"/>
    <w:rsid w:val="5902FC1E"/>
    <w:rsid w:val="592E9D4C"/>
    <w:rsid w:val="593F4E47"/>
    <w:rsid w:val="59FD29B7"/>
    <w:rsid w:val="5A0E9C77"/>
    <w:rsid w:val="5A12936E"/>
    <w:rsid w:val="5AAB6F73"/>
    <w:rsid w:val="5AB36551"/>
    <w:rsid w:val="5AE39F03"/>
    <w:rsid w:val="5B784AD2"/>
    <w:rsid w:val="5BF575D7"/>
    <w:rsid w:val="5CA6385D"/>
    <w:rsid w:val="5D86C9F7"/>
    <w:rsid w:val="5D98469A"/>
    <w:rsid w:val="5DBC8F67"/>
    <w:rsid w:val="5E12BF6A"/>
    <w:rsid w:val="5F5B5301"/>
    <w:rsid w:val="5F76C0C6"/>
    <w:rsid w:val="5F88B52A"/>
    <w:rsid w:val="5FA9D4AA"/>
    <w:rsid w:val="5FC748D8"/>
    <w:rsid w:val="5FCFFE4D"/>
    <w:rsid w:val="60152A4A"/>
    <w:rsid w:val="606A0E56"/>
    <w:rsid w:val="60C6DB9D"/>
    <w:rsid w:val="60D806B8"/>
    <w:rsid w:val="6142428F"/>
    <w:rsid w:val="61A6E5A1"/>
    <w:rsid w:val="61EA1C0C"/>
    <w:rsid w:val="62382E76"/>
    <w:rsid w:val="6265F05D"/>
    <w:rsid w:val="633E1869"/>
    <w:rsid w:val="6361E64C"/>
    <w:rsid w:val="63BF151B"/>
    <w:rsid w:val="6459E5F5"/>
    <w:rsid w:val="65092BE9"/>
    <w:rsid w:val="656F977E"/>
    <w:rsid w:val="658CBAEF"/>
    <w:rsid w:val="6623DD83"/>
    <w:rsid w:val="663B9A93"/>
    <w:rsid w:val="664A6DB7"/>
    <w:rsid w:val="67338D70"/>
    <w:rsid w:val="6746194C"/>
    <w:rsid w:val="6762A640"/>
    <w:rsid w:val="67BFADE4"/>
    <w:rsid w:val="67ECD885"/>
    <w:rsid w:val="68686F73"/>
    <w:rsid w:val="689FB05C"/>
    <w:rsid w:val="68D08CC1"/>
    <w:rsid w:val="6919C912"/>
    <w:rsid w:val="69334B65"/>
    <w:rsid w:val="6966AC8C"/>
    <w:rsid w:val="69C9E6E1"/>
    <w:rsid w:val="6A1C96E4"/>
    <w:rsid w:val="6A39B043"/>
    <w:rsid w:val="6B10C367"/>
    <w:rsid w:val="6B673296"/>
    <w:rsid w:val="6B733D85"/>
    <w:rsid w:val="6C51FC63"/>
    <w:rsid w:val="6C7C4AFE"/>
    <w:rsid w:val="6C931F07"/>
    <w:rsid w:val="6D040FD2"/>
    <w:rsid w:val="6D09D14E"/>
    <w:rsid w:val="6DF955A0"/>
    <w:rsid w:val="6E02A3EC"/>
    <w:rsid w:val="6E0F01E9"/>
    <w:rsid w:val="6EB71C23"/>
    <w:rsid w:val="6EBB9222"/>
    <w:rsid w:val="6EBE877A"/>
    <w:rsid w:val="6F037DCA"/>
    <w:rsid w:val="7042D0D1"/>
    <w:rsid w:val="709B8491"/>
    <w:rsid w:val="70BF34C2"/>
    <w:rsid w:val="710BB395"/>
    <w:rsid w:val="7163E831"/>
    <w:rsid w:val="71DACA38"/>
    <w:rsid w:val="727A9285"/>
    <w:rsid w:val="7282C8AB"/>
    <w:rsid w:val="72C9577B"/>
    <w:rsid w:val="72D33D3F"/>
    <w:rsid w:val="7352C32A"/>
    <w:rsid w:val="7367B7BE"/>
    <w:rsid w:val="73A8A2DA"/>
    <w:rsid w:val="73DCA80F"/>
    <w:rsid w:val="73EAB530"/>
    <w:rsid w:val="742B2819"/>
    <w:rsid w:val="74337A46"/>
    <w:rsid w:val="74427142"/>
    <w:rsid w:val="74594FA2"/>
    <w:rsid w:val="746E58A0"/>
    <w:rsid w:val="74E8AFFA"/>
    <w:rsid w:val="74EDD9FE"/>
    <w:rsid w:val="75055E08"/>
    <w:rsid w:val="7572BF4E"/>
    <w:rsid w:val="76389600"/>
    <w:rsid w:val="76E1F18F"/>
    <w:rsid w:val="7711DA57"/>
    <w:rsid w:val="772D6A31"/>
    <w:rsid w:val="775F3D06"/>
    <w:rsid w:val="778D0D52"/>
    <w:rsid w:val="7897B97F"/>
    <w:rsid w:val="790E407C"/>
    <w:rsid w:val="79812C23"/>
    <w:rsid w:val="7A2C3A2F"/>
    <w:rsid w:val="7AB28FF7"/>
    <w:rsid w:val="7B042FB7"/>
    <w:rsid w:val="7B36C142"/>
    <w:rsid w:val="7B68E9C3"/>
    <w:rsid w:val="7B730BF5"/>
    <w:rsid w:val="7BF8EEC9"/>
    <w:rsid w:val="7C060653"/>
    <w:rsid w:val="7C40DE5F"/>
    <w:rsid w:val="7C609D32"/>
    <w:rsid w:val="7D488223"/>
    <w:rsid w:val="7D694554"/>
    <w:rsid w:val="7D9C9696"/>
    <w:rsid w:val="7E144F83"/>
    <w:rsid w:val="7E6980DF"/>
    <w:rsid w:val="7F5562DF"/>
    <w:rsid w:val="7F6E7238"/>
    <w:rsid w:val="7F9FAE5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7CF46"/>
  <w15:docId w15:val="{4DC1C01B-9A2A-4EFE-BE37-51EA5EF1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s-MX"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tulo10">
    <w:name w:val="Títul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Descripcin">
    <w:name w:val="caption"/>
    <w:basedOn w:val="Normal"/>
    <w:next w:val="Normal"/>
    <w:uiPriority w:val="35"/>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Mencinsinresolver">
    <w:name w:val="Unresolved Mention"/>
    <w:basedOn w:val="Fuentedeprrafopredeter"/>
    <w:uiPriority w:val="99"/>
    <w:semiHidden/>
    <w:unhideWhenUsed/>
    <w:rsid w:val="00E95903"/>
    <w:rPr>
      <w:color w:val="605E5C"/>
      <w:shd w:val="clear" w:color="auto" w:fill="E1DFDD"/>
    </w:rPr>
  </w:style>
  <w:style w:type="paragraph" w:styleId="Prrafodelista">
    <w:name w:val="List Paragraph"/>
    <w:basedOn w:val="Normal"/>
    <w:uiPriority w:val="34"/>
    <w:qFormat/>
    <w:rsid w:val="006A243D"/>
    <w:pPr>
      <w:ind w:left="720"/>
      <w:contextualSpacing/>
    </w:pPr>
  </w:style>
  <w:style w:type="paragraph" w:styleId="NormalWeb">
    <w:name w:val="Normal (Web)"/>
    <w:basedOn w:val="Normal"/>
    <w:uiPriority w:val="99"/>
    <w:unhideWhenUsed/>
    <w:rsid w:val="00CD718B"/>
    <w:pPr>
      <w:spacing w:before="100" w:beforeAutospacing="1" w:after="100" w:afterAutospacing="1"/>
      <w:ind w:firstLine="0"/>
      <w:jc w:val="left"/>
    </w:pPr>
    <w:rPr>
      <w:rFonts w:ascii="Times New Roman" w:eastAsia="Times New Roman" w:hAnsi="Times New Roman"/>
      <w:sz w:val="24"/>
      <w:szCs w:val="24"/>
      <w:lang w:val="en-US" w:eastAsia="en-US"/>
    </w:rPr>
  </w:style>
  <w:style w:type="character" w:styleId="Textoennegrita">
    <w:name w:val="Strong"/>
    <w:basedOn w:val="Fuentedeprrafopredeter"/>
    <w:uiPriority w:val="22"/>
    <w:qFormat/>
    <w:rsid w:val="002F0E50"/>
    <w:rPr>
      <w:b/>
      <w:bCs/>
    </w:rPr>
  </w:style>
  <w:style w:type="character" w:styleId="nfasis">
    <w:name w:val="Emphasis"/>
    <w:basedOn w:val="Fuentedeprrafopredeter"/>
    <w:uiPriority w:val="20"/>
    <w:qFormat/>
    <w:rsid w:val="002F0E50"/>
    <w:rPr>
      <w:i/>
      <w:iCs/>
    </w:rPr>
  </w:style>
  <w:style w:type="paragraph" w:styleId="HTMLconformatoprevio">
    <w:name w:val="HTML Preformatted"/>
    <w:basedOn w:val="Normal"/>
    <w:link w:val="HTMLconformatoprevioCar"/>
    <w:uiPriority w:val="99"/>
    <w:semiHidden/>
    <w:unhideWhenUsed/>
    <w:rsid w:val="002F0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lang w:val="en-US" w:eastAsia="en-US"/>
    </w:rPr>
  </w:style>
  <w:style w:type="character" w:customStyle="1" w:styleId="HTMLconformatoprevioCar">
    <w:name w:val="HTML con formato previo Car"/>
    <w:basedOn w:val="Fuentedeprrafopredeter"/>
    <w:link w:val="HTMLconformatoprevio"/>
    <w:uiPriority w:val="99"/>
    <w:semiHidden/>
    <w:rsid w:val="002F0E50"/>
    <w:rPr>
      <w:rFonts w:ascii="Courier New" w:eastAsia="Times New Roman" w:hAnsi="Courier New" w:cs="Courier New"/>
      <w:lang w:val="en-US" w:eastAsia="en-US"/>
    </w:rPr>
  </w:style>
  <w:style w:type="character" w:styleId="Hipervnculovisitado">
    <w:name w:val="FollowedHyperlink"/>
    <w:basedOn w:val="Fuentedeprrafopredeter"/>
    <w:uiPriority w:val="99"/>
    <w:semiHidden/>
    <w:unhideWhenUsed/>
    <w:rsid w:val="00F7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3447">
      <w:bodyDiv w:val="1"/>
      <w:marLeft w:val="0"/>
      <w:marRight w:val="0"/>
      <w:marTop w:val="0"/>
      <w:marBottom w:val="0"/>
      <w:divBdr>
        <w:top w:val="none" w:sz="0" w:space="0" w:color="auto"/>
        <w:left w:val="none" w:sz="0" w:space="0" w:color="auto"/>
        <w:bottom w:val="none" w:sz="0" w:space="0" w:color="auto"/>
        <w:right w:val="none" w:sz="0" w:space="0" w:color="auto"/>
      </w:divBdr>
    </w:div>
    <w:div w:id="31611427">
      <w:bodyDiv w:val="1"/>
      <w:marLeft w:val="0"/>
      <w:marRight w:val="0"/>
      <w:marTop w:val="0"/>
      <w:marBottom w:val="0"/>
      <w:divBdr>
        <w:top w:val="none" w:sz="0" w:space="0" w:color="auto"/>
        <w:left w:val="none" w:sz="0" w:space="0" w:color="auto"/>
        <w:bottom w:val="none" w:sz="0" w:space="0" w:color="auto"/>
        <w:right w:val="none" w:sz="0" w:space="0" w:color="auto"/>
      </w:divBdr>
    </w:div>
    <w:div w:id="65883627">
      <w:bodyDiv w:val="1"/>
      <w:marLeft w:val="0"/>
      <w:marRight w:val="0"/>
      <w:marTop w:val="0"/>
      <w:marBottom w:val="0"/>
      <w:divBdr>
        <w:top w:val="none" w:sz="0" w:space="0" w:color="auto"/>
        <w:left w:val="none" w:sz="0" w:space="0" w:color="auto"/>
        <w:bottom w:val="none" w:sz="0" w:space="0" w:color="auto"/>
        <w:right w:val="none" w:sz="0" w:space="0" w:color="auto"/>
      </w:divBdr>
      <w:divsChild>
        <w:div w:id="818151487">
          <w:marLeft w:val="0"/>
          <w:marRight w:val="0"/>
          <w:marTop w:val="0"/>
          <w:marBottom w:val="0"/>
          <w:divBdr>
            <w:top w:val="none" w:sz="0" w:space="0" w:color="auto"/>
            <w:left w:val="none" w:sz="0" w:space="0" w:color="auto"/>
            <w:bottom w:val="none" w:sz="0" w:space="0" w:color="auto"/>
            <w:right w:val="none" w:sz="0" w:space="0" w:color="auto"/>
          </w:divBdr>
          <w:divsChild>
            <w:div w:id="687758384">
              <w:marLeft w:val="0"/>
              <w:marRight w:val="0"/>
              <w:marTop w:val="0"/>
              <w:marBottom w:val="0"/>
              <w:divBdr>
                <w:top w:val="none" w:sz="0" w:space="0" w:color="auto"/>
                <w:left w:val="none" w:sz="0" w:space="0" w:color="auto"/>
                <w:bottom w:val="none" w:sz="0" w:space="0" w:color="auto"/>
                <w:right w:val="none" w:sz="0" w:space="0" w:color="auto"/>
              </w:divBdr>
              <w:divsChild>
                <w:div w:id="17767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3757">
      <w:bodyDiv w:val="1"/>
      <w:marLeft w:val="0"/>
      <w:marRight w:val="0"/>
      <w:marTop w:val="0"/>
      <w:marBottom w:val="0"/>
      <w:divBdr>
        <w:top w:val="none" w:sz="0" w:space="0" w:color="auto"/>
        <w:left w:val="none" w:sz="0" w:space="0" w:color="auto"/>
        <w:bottom w:val="none" w:sz="0" w:space="0" w:color="auto"/>
        <w:right w:val="none" w:sz="0" w:space="0" w:color="auto"/>
      </w:divBdr>
    </w:div>
    <w:div w:id="90513968">
      <w:bodyDiv w:val="1"/>
      <w:marLeft w:val="0"/>
      <w:marRight w:val="0"/>
      <w:marTop w:val="0"/>
      <w:marBottom w:val="0"/>
      <w:divBdr>
        <w:top w:val="none" w:sz="0" w:space="0" w:color="auto"/>
        <w:left w:val="none" w:sz="0" w:space="0" w:color="auto"/>
        <w:bottom w:val="none" w:sz="0" w:space="0" w:color="auto"/>
        <w:right w:val="none" w:sz="0" w:space="0" w:color="auto"/>
      </w:divBdr>
      <w:divsChild>
        <w:div w:id="1543981972">
          <w:marLeft w:val="-720"/>
          <w:marRight w:val="0"/>
          <w:marTop w:val="0"/>
          <w:marBottom w:val="0"/>
          <w:divBdr>
            <w:top w:val="none" w:sz="0" w:space="0" w:color="auto"/>
            <w:left w:val="none" w:sz="0" w:space="0" w:color="auto"/>
            <w:bottom w:val="none" w:sz="0" w:space="0" w:color="auto"/>
            <w:right w:val="none" w:sz="0" w:space="0" w:color="auto"/>
          </w:divBdr>
        </w:div>
      </w:divsChild>
    </w:div>
    <w:div w:id="161051584">
      <w:bodyDiv w:val="1"/>
      <w:marLeft w:val="0"/>
      <w:marRight w:val="0"/>
      <w:marTop w:val="0"/>
      <w:marBottom w:val="0"/>
      <w:divBdr>
        <w:top w:val="none" w:sz="0" w:space="0" w:color="auto"/>
        <w:left w:val="none" w:sz="0" w:space="0" w:color="auto"/>
        <w:bottom w:val="none" w:sz="0" w:space="0" w:color="auto"/>
        <w:right w:val="none" w:sz="0" w:space="0" w:color="auto"/>
      </w:divBdr>
      <w:divsChild>
        <w:div w:id="976835163">
          <w:marLeft w:val="-720"/>
          <w:marRight w:val="0"/>
          <w:marTop w:val="0"/>
          <w:marBottom w:val="0"/>
          <w:divBdr>
            <w:top w:val="none" w:sz="0" w:space="0" w:color="auto"/>
            <w:left w:val="none" w:sz="0" w:space="0" w:color="auto"/>
            <w:bottom w:val="none" w:sz="0" w:space="0" w:color="auto"/>
            <w:right w:val="none" w:sz="0" w:space="0" w:color="auto"/>
          </w:divBdr>
        </w:div>
      </w:divsChild>
    </w:div>
    <w:div w:id="164978794">
      <w:bodyDiv w:val="1"/>
      <w:marLeft w:val="0"/>
      <w:marRight w:val="0"/>
      <w:marTop w:val="0"/>
      <w:marBottom w:val="0"/>
      <w:divBdr>
        <w:top w:val="none" w:sz="0" w:space="0" w:color="auto"/>
        <w:left w:val="none" w:sz="0" w:space="0" w:color="auto"/>
        <w:bottom w:val="none" w:sz="0" w:space="0" w:color="auto"/>
        <w:right w:val="none" w:sz="0" w:space="0" w:color="auto"/>
      </w:divBdr>
      <w:divsChild>
        <w:div w:id="969551825">
          <w:marLeft w:val="-720"/>
          <w:marRight w:val="0"/>
          <w:marTop w:val="0"/>
          <w:marBottom w:val="0"/>
          <w:divBdr>
            <w:top w:val="none" w:sz="0" w:space="0" w:color="auto"/>
            <w:left w:val="none" w:sz="0" w:space="0" w:color="auto"/>
            <w:bottom w:val="none" w:sz="0" w:space="0" w:color="auto"/>
            <w:right w:val="none" w:sz="0" w:space="0" w:color="auto"/>
          </w:divBdr>
        </w:div>
      </w:divsChild>
    </w:div>
    <w:div w:id="187838873">
      <w:bodyDiv w:val="1"/>
      <w:marLeft w:val="0"/>
      <w:marRight w:val="0"/>
      <w:marTop w:val="0"/>
      <w:marBottom w:val="0"/>
      <w:divBdr>
        <w:top w:val="none" w:sz="0" w:space="0" w:color="auto"/>
        <w:left w:val="none" w:sz="0" w:space="0" w:color="auto"/>
        <w:bottom w:val="none" w:sz="0" w:space="0" w:color="auto"/>
        <w:right w:val="none" w:sz="0" w:space="0" w:color="auto"/>
      </w:divBdr>
    </w:div>
    <w:div w:id="212427167">
      <w:bodyDiv w:val="1"/>
      <w:marLeft w:val="0"/>
      <w:marRight w:val="0"/>
      <w:marTop w:val="0"/>
      <w:marBottom w:val="0"/>
      <w:divBdr>
        <w:top w:val="none" w:sz="0" w:space="0" w:color="auto"/>
        <w:left w:val="none" w:sz="0" w:space="0" w:color="auto"/>
        <w:bottom w:val="none" w:sz="0" w:space="0" w:color="auto"/>
        <w:right w:val="none" w:sz="0" w:space="0" w:color="auto"/>
      </w:divBdr>
      <w:divsChild>
        <w:div w:id="2129662724">
          <w:marLeft w:val="-720"/>
          <w:marRight w:val="0"/>
          <w:marTop w:val="0"/>
          <w:marBottom w:val="0"/>
          <w:divBdr>
            <w:top w:val="none" w:sz="0" w:space="0" w:color="auto"/>
            <w:left w:val="none" w:sz="0" w:space="0" w:color="auto"/>
            <w:bottom w:val="none" w:sz="0" w:space="0" w:color="auto"/>
            <w:right w:val="none" w:sz="0" w:space="0" w:color="auto"/>
          </w:divBdr>
        </w:div>
      </w:divsChild>
    </w:div>
    <w:div w:id="306396199">
      <w:bodyDiv w:val="1"/>
      <w:marLeft w:val="0"/>
      <w:marRight w:val="0"/>
      <w:marTop w:val="0"/>
      <w:marBottom w:val="0"/>
      <w:divBdr>
        <w:top w:val="none" w:sz="0" w:space="0" w:color="auto"/>
        <w:left w:val="none" w:sz="0" w:space="0" w:color="auto"/>
        <w:bottom w:val="none" w:sz="0" w:space="0" w:color="auto"/>
        <w:right w:val="none" w:sz="0" w:space="0" w:color="auto"/>
      </w:divBdr>
    </w:div>
    <w:div w:id="362099441">
      <w:bodyDiv w:val="1"/>
      <w:marLeft w:val="0"/>
      <w:marRight w:val="0"/>
      <w:marTop w:val="0"/>
      <w:marBottom w:val="0"/>
      <w:divBdr>
        <w:top w:val="none" w:sz="0" w:space="0" w:color="auto"/>
        <w:left w:val="none" w:sz="0" w:space="0" w:color="auto"/>
        <w:bottom w:val="none" w:sz="0" w:space="0" w:color="auto"/>
        <w:right w:val="none" w:sz="0" w:space="0" w:color="auto"/>
      </w:divBdr>
    </w:div>
    <w:div w:id="416023972">
      <w:bodyDiv w:val="1"/>
      <w:marLeft w:val="0"/>
      <w:marRight w:val="0"/>
      <w:marTop w:val="0"/>
      <w:marBottom w:val="0"/>
      <w:divBdr>
        <w:top w:val="none" w:sz="0" w:space="0" w:color="auto"/>
        <w:left w:val="none" w:sz="0" w:space="0" w:color="auto"/>
        <w:bottom w:val="none" w:sz="0" w:space="0" w:color="auto"/>
        <w:right w:val="none" w:sz="0" w:space="0" w:color="auto"/>
      </w:divBdr>
      <w:divsChild>
        <w:div w:id="1926842183">
          <w:marLeft w:val="-720"/>
          <w:marRight w:val="0"/>
          <w:marTop w:val="0"/>
          <w:marBottom w:val="0"/>
          <w:divBdr>
            <w:top w:val="none" w:sz="0" w:space="0" w:color="auto"/>
            <w:left w:val="none" w:sz="0" w:space="0" w:color="auto"/>
            <w:bottom w:val="none" w:sz="0" w:space="0" w:color="auto"/>
            <w:right w:val="none" w:sz="0" w:space="0" w:color="auto"/>
          </w:divBdr>
        </w:div>
      </w:divsChild>
    </w:div>
    <w:div w:id="508762069">
      <w:bodyDiv w:val="1"/>
      <w:marLeft w:val="0"/>
      <w:marRight w:val="0"/>
      <w:marTop w:val="0"/>
      <w:marBottom w:val="0"/>
      <w:divBdr>
        <w:top w:val="none" w:sz="0" w:space="0" w:color="auto"/>
        <w:left w:val="none" w:sz="0" w:space="0" w:color="auto"/>
        <w:bottom w:val="none" w:sz="0" w:space="0" w:color="auto"/>
        <w:right w:val="none" w:sz="0" w:space="0" w:color="auto"/>
      </w:divBdr>
    </w:div>
    <w:div w:id="548733006">
      <w:bodyDiv w:val="1"/>
      <w:marLeft w:val="0"/>
      <w:marRight w:val="0"/>
      <w:marTop w:val="0"/>
      <w:marBottom w:val="0"/>
      <w:divBdr>
        <w:top w:val="none" w:sz="0" w:space="0" w:color="auto"/>
        <w:left w:val="none" w:sz="0" w:space="0" w:color="auto"/>
        <w:bottom w:val="none" w:sz="0" w:space="0" w:color="auto"/>
        <w:right w:val="none" w:sz="0" w:space="0" w:color="auto"/>
      </w:divBdr>
    </w:div>
    <w:div w:id="634025195">
      <w:bodyDiv w:val="1"/>
      <w:marLeft w:val="0"/>
      <w:marRight w:val="0"/>
      <w:marTop w:val="0"/>
      <w:marBottom w:val="0"/>
      <w:divBdr>
        <w:top w:val="none" w:sz="0" w:space="0" w:color="auto"/>
        <w:left w:val="none" w:sz="0" w:space="0" w:color="auto"/>
        <w:bottom w:val="none" w:sz="0" w:space="0" w:color="auto"/>
        <w:right w:val="none" w:sz="0" w:space="0" w:color="auto"/>
      </w:divBdr>
    </w:div>
    <w:div w:id="654450835">
      <w:bodyDiv w:val="1"/>
      <w:marLeft w:val="0"/>
      <w:marRight w:val="0"/>
      <w:marTop w:val="0"/>
      <w:marBottom w:val="0"/>
      <w:divBdr>
        <w:top w:val="none" w:sz="0" w:space="0" w:color="auto"/>
        <w:left w:val="none" w:sz="0" w:space="0" w:color="auto"/>
        <w:bottom w:val="none" w:sz="0" w:space="0" w:color="auto"/>
        <w:right w:val="none" w:sz="0" w:space="0" w:color="auto"/>
      </w:divBdr>
      <w:divsChild>
        <w:div w:id="122533245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64287215">
      <w:bodyDiv w:val="1"/>
      <w:marLeft w:val="0"/>
      <w:marRight w:val="0"/>
      <w:marTop w:val="0"/>
      <w:marBottom w:val="0"/>
      <w:divBdr>
        <w:top w:val="none" w:sz="0" w:space="0" w:color="auto"/>
        <w:left w:val="none" w:sz="0" w:space="0" w:color="auto"/>
        <w:bottom w:val="none" w:sz="0" w:space="0" w:color="auto"/>
        <w:right w:val="none" w:sz="0" w:space="0" w:color="auto"/>
      </w:divBdr>
      <w:divsChild>
        <w:div w:id="1081492319">
          <w:marLeft w:val="-720"/>
          <w:marRight w:val="0"/>
          <w:marTop w:val="0"/>
          <w:marBottom w:val="0"/>
          <w:divBdr>
            <w:top w:val="none" w:sz="0" w:space="0" w:color="auto"/>
            <w:left w:val="none" w:sz="0" w:space="0" w:color="auto"/>
            <w:bottom w:val="none" w:sz="0" w:space="0" w:color="auto"/>
            <w:right w:val="none" w:sz="0" w:space="0" w:color="auto"/>
          </w:divBdr>
        </w:div>
      </w:divsChild>
    </w:div>
    <w:div w:id="677972622">
      <w:bodyDiv w:val="1"/>
      <w:marLeft w:val="0"/>
      <w:marRight w:val="0"/>
      <w:marTop w:val="0"/>
      <w:marBottom w:val="0"/>
      <w:divBdr>
        <w:top w:val="none" w:sz="0" w:space="0" w:color="auto"/>
        <w:left w:val="none" w:sz="0" w:space="0" w:color="auto"/>
        <w:bottom w:val="none" w:sz="0" w:space="0" w:color="auto"/>
        <w:right w:val="none" w:sz="0" w:space="0" w:color="auto"/>
      </w:divBdr>
      <w:divsChild>
        <w:div w:id="433477439">
          <w:marLeft w:val="-720"/>
          <w:marRight w:val="0"/>
          <w:marTop w:val="0"/>
          <w:marBottom w:val="0"/>
          <w:divBdr>
            <w:top w:val="none" w:sz="0" w:space="0" w:color="auto"/>
            <w:left w:val="none" w:sz="0" w:space="0" w:color="auto"/>
            <w:bottom w:val="none" w:sz="0" w:space="0" w:color="auto"/>
            <w:right w:val="none" w:sz="0" w:space="0" w:color="auto"/>
          </w:divBdr>
        </w:div>
      </w:divsChild>
    </w:div>
    <w:div w:id="719521300">
      <w:bodyDiv w:val="1"/>
      <w:marLeft w:val="0"/>
      <w:marRight w:val="0"/>
      <w:marTop w:val="0"/>
      <w:marBottom w:val="0"/>
      <w:divBdr>
        <w:top w:val="none" w:sz="0" w:space="0" w:color="auto"/>
        <w:left w:val="none" w:sz="0" w:space="0" w:color="auto"/>
        <w:bottom w:val="none" w:sz="0" w:space="0" w:color="auto"/>
        <w:right w:val="none" w:sz="0" w:space="0" w:color="auto"/>
      </w:divBdr>
      <w:divsChild>
        <w:div w:id="1005982756">
          <w:marLeft w:val="-720"/>
          <w:marRight w:val="0"/>
          <w:marTop w:val="0"/>
          <w:marBottom w:val="0"/>
          <w:divBdr>
            <w:top w:val="none" w:sz="0" w:space="0" w:color="auto"/>
            <w:left w:val="none" w:sz="0" w:space="0" w:color="auto"/>
            <w:bottom w:val="none" w:sz="0" w:space="0" w:color="auto"/>
            <w:right w:val="none" w:sz="0" w:space="0" w:color="auto"/>
          </w:divBdr>
        </w:div>
      </w:divsChild>
    </w:div>
    <w:div w:id="753666955">
      <w:bodyDiv w:val="1"/>
      <w:marLeft w:val="0"/>
      <w:marRight w:val="0"/>
      <w:marTop w:val="0"/>
      <w:marBottom w:val="0"/>
      <w:divBdr>
        <w:top w:val="none" w:sz="0" w:space="0" w:color="auto"/>
        <w:left w:val="none" w:sz="0" w:space="0" w:color="auto"/>
        <w:bottom w:val="none" w:sz="0" w:space="0" w:color="auto"/>
        <w:right w:val="none" w:sz="0" w:space="0" w:color="auto"/>
      </w:divBdr>
      <w:divsChild>
        <w:div w:id="454450817">
          <w:marLeft w:val="0"/>
          <w:marRight w:val="0"/>
          <w:marTop w:val="0"/>
          <w:marBottom w:val="0"/>
          <w:divBdr>
            <w:top w:val="none" w:sz="0" w:space="0" w:color="auto"/>
            <w:left w:val="none" w:sz="0" w:space="0" w:color="auto"/>
            <w:bottom w:val="none" w:sz="0" w:space="0" w:color="auto"/>
            <w:right w:val="none" w:sz="0" w:space="0" w:color="auto"/>
          </w:divBdr>
          <w:divsChild>
            <w:div w:id="1923224261">
              <w:marLeft w:val="0"/>
              <w:marRight w:val="0"/>
              <w:marTop w:val="0"/>
              <w:marBottom w:val="0"/>
              <w:divBdr>
                <w:top w:val="none" w:sz="0" w:space="0" w:color="auto"/>
                <w:left w:val="none" w:sz="0" w:space="0" w:color="auto"/>
                <w:bottom w:val="none" w:sz="0" w:space="0" w:color="auto"/>
                <w:right w:val="none" w:sz="0" w:space="0" w:color="auto"/>
              </w:divBdr>
              <w:divsChild>
                <w:div w:id="2788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679">
      <w:bodyDiv w:val="1"/>
      <w:marLeft w:val="0"/>
      <w:marRight w:val="0"/>
      <w:marTop w:val="0"/>
      <w:marBottom w:val="0"/>
      <w:divBdr>
        <w:top w:val="none" w:sz="0" w:space="0" w:color="auto"/>
        <w:left w:val="none" w:sz="0" w:space="0" w:color="auto"/>
        <w:bottom w:val="none" w:sz="0" w:space="0" w:color="auto"/>
        <w:right w:val="none" w:sz="0" w:space="0" w:color="auto"/>
      </w:divBdr>
    </w:div>
    <w:div w:id="805047871">
      <w:bodyDiv w:val="1"/>
      <w:marLeft w:val="0"/>
      <w:marRight w:val="0"/>
      <w:marTop w:val="0"/>
      <w:marBottom w:val="0"/>
      <w:divBdr>
        <w:top w:val="none" w:sz="0" w:space="0" w:color="auto"/>
        <w:left w:val="none" w:sz="0" w:space="0" w:color="auto"/>
        <w:bottom w:val="none" w:sz="0" w:space="0" w:color="auto"/>
        <w:right w:val="none" w:sz="0" w:space="0" w:color="auto"/>
      </w:divBdr>
      <w:divsChild>
        <w:div w:id="598686101">
          <w:marLeft w:val="-720"/>
          <w:marRight w:val="0"/>
          <w:marTop w:val="0"/>
          <w:marBottom w:val="0"/>
          <w:divBdr>
            <w:top w:val="none" w:sz="0" w:space="0" w:color="auto"/>
            <w:left w:val="none" w:sz="0" w:space="0" w:color="auto"/>
            <w:bottom w:val="none" w:sz="0" w:space="0" w:color="auto"/>
            <w:right w:val="none" w:sz="0" w:space="0" w:color="auto"/>
          </w:divBdr>
        </w:div>
      </w:divsChild>
    </w:div>
    <w:div w:id="823162895">
      <w:bodyDiv w:val="1"/>
      <w:marLeft w:val="0"/>
      <w:marRight w:val="0"/>
      <w:marTop w:val="0"/>
      <w:marBottom w:val="0"/>
      <w:divBdr>
        <w:top w:val="none" w:sz="0" w:space="0" w:color="auto"/>
        <w:left w:val="none" w:sz="0" w:space="0" w:color="auto"/>
        <w:bottom w:val="none" w:sz="0" w:space="0" w:color="auto"/>
        <w:right w:val="none" w:sz="0" w:space="0" w:color="auto"/>
      </w:divBdr>
      <w:divsChild>
        <w:div w:id="1944069941">
          <w:marLeft w:val="-720"/>
          <w:marRight w:val="0"/>
          <w:marTop w:val="0"/>
          <w:marBottom w:val="0"/>
          <w:divBdr>
            <w:top w:val="none" w:sz="0" w:space="0" w:color="auto"/>
            <w:left w:val="none" w:sz="0" w:space="0" w:color="auto"/>
            <w:bottom w:val="none" w:sz="0" w:space="0" w:color="auto"/>
            <w:right w:val="none" w:sz="0" w:space="0" w:color="auto"/>
          </w:divBdr>
        </w:div>
      </w:divsChild>
    </w:div>
    <w:div w:id="823744535">
      <w:bodyDiv w:val="1"/>
      <w:marLeft w:val="0"/>
      <w:marRight w:val="0"/>
      <w:marTop w:val="0"/>
      <w:marBottom w:val="0"/>
      <w:divBdr>
        <w:top w:val="none" w:sz="0" w:space="0" w:color="auto"/>
        <w:left w:val="none" w:sz="0" w:space="0" w:color="auto"/>
        <w:bottom w:val="none" w:sz="0" w:space="0" w:color="auto"/>
        <w:right w:val="none" w:sz="0" w:space="0" w:color="auto"/>
      </w:divBdr>
    </w:div>
    <w:div w:id="968632052">
      <w:bodyDiv w:val="1"/>
      <w:marLeft w:val="0"/>
      <w:marRight w:val="0"/>
      <w:marTop w:val="0"/>
      <w:marBottom w:val="0"/>
      <w:divBdr>
        <w:top w:val="none" w:sz="0" w:space="0" w:color="auto"/>
        <w:left w:val="none" w:sz="0" w:space="0" w:color="auto"/>
        <w:bottom w:val="none" w:sz="0" w:space="0" w:color="auto"/>
        <w:right w:val="none" w:sz="0" w:space="0" w:color="auto"/>
      </w:divBdr>
      <w:divsChild>
        <w:div w:id="2105756665">
          <w:marLeft w:val="-720"/>
          <w:marRight w:val="0"/>
          <w:marTop w:val="0"/>
          <w:marBottom w:val="0"/>
          <w:divBdr>
            <w:top w:val="none" w:sz="0" w:space="0" w:color="auto"/>
            <w:left w:val="none" w:sz="0" w:space="0" w:color="auto"/>
            <w:bottom w:val="none" w:sz="0" w:space="0" w:color="auto"/>
            <w:right w:val="none" w:sz="0" w:space="0" w:color="auto"/>
          </w:divBdr>
        </w:div>
      </w:divsChild>
    </w:div>
    <w:div w:id="972562236">
      <w:bodyDiv w:val="1"/>
      <w:marLeft w:val="0"/>
      <w:marRight w:val="0"/>
      <w:marTop w:val="0"/>
      <w:marBottom w:val="0"/>
      <w:divBdr>
        <w:top w:val="none" w:sz="0" w:space="0" w:color="auto"/>
        <w:left w:val="none" w:sz="0" w:space="0" w:color="auto"/>
        <w:bottom w:val="none" w:sz="0" w:space="0" w:color="auto"/>
        <w:right w:val="none" w:sz="0" w:space="0" w:color="auto"/>
      </w:divBdr>
    </w:div>
    <w:div w:id="977611783">
      <w:bodyDiv w:val="1"/>
      <w:marLeft w:val="0"/>
      <w:marRight w:val="0"/>
      <w:marTop w:val="0"/>
      <w:marBottom w:val="0"/>
      <w:divBdr>
        <w:top w:val="none" w:sz="0" w:space="0" w:color="auto"/>
        <w:left w:val="none" w:sz="0" w:space="0" w:color="auto"/>
        <w:bottom w:val="none" w:sz="0" w:space="0" w:color="auto"/>
        <w:right w:val="none" w:sz="0" w:space="0" w:color="auto"/>
      </w:divBdr>
    </w:div>
    <w:div w:id="986476366">
      <w:bodyDiv w:val="1"/>
      <w:marLeft w:val="0"/>
      <w:marRight w:val="0"/>
      <w:marTop w:val="0"/>
      <w:marBottom w:val="0"/>
      <w:divBdr>
        <w:top w:val="none" w:sz="0" w:space="0" w:color="auto"/>
        <w:left w:val="none" w:sz="0" w:space="0" w:color="auto"/>
        <w:bottom w:val="none" w:sz="0" w:space="0" w:color="auto"/>
        <w:right w:val="none" w:sz="0" w:space="0" w:color="auto"/>
      </w:divBdr>
    </w:div>
    <w:div w:id="1013646007">
      <w:bodyDiv w:val="1"/>
      <w:marLeft w:val="0"/>
      <w:marRight w:val="0"/>
      <w:marTop w:val="0"/>
      <w:marBottom w:val="0"/>
      <w:divBdr>
        <w:top w:val="none" w:sz="0" w:space="0" w:color="auto"/>
        <w:left w:val="none" w:sz="0" w:space="0" w:color="auto"/>
        <w:bottom w:val="none" w:sz="0" w:space="0" w:color="auto"/>
        <w:right w:val="none" w:sz="0" w:space="0" w:color="auto"/>
      </w:divBdr>
    </w:div>
    <w:div w:id="1024596106">
      <w:bodyDiv w:val="1"/>
      <w:marLeft w:val="0"/>
      <w:marRight w:val="0"/>
      <w:marTop w:val="0"/>
      <w:marBottom w:val="0"/>
      <w:divBdr>
        <w:top w:val="none" w:sz="0" w:space="0" w:color="auto"/>
        <w:left w:val="none" w:sz="0" w:space="0" w:color="auto"/>
        <w:bottom w:val="none" w:sz="0" w:space="0" w:color="auto"/>
        <w:right w:val="none" w:sz="0" w:space="0" w:color="auto"/>
      </w:divBdr>
      <w:divsChild>
        <w:div w:id="2138329499">
          <w:marLeft w:val="-720"/>
          <w:marRight w:val="0"/>
          <w:marTop w:val="0"/>
          <w:marBottom w:val="0"/>
          <w:divBdr>
            <w:top w:val="none" w:sz="0" w:space="0" w:color="auto"/>
            <w:left w:val="none" w:sz="0" w:space="0" w:color="auto"/>
            <w:bottom w:val="none" w:sz="0" w:space="0" w:color="auto"/>
            <w:right w:val="none" w:sz="0" w:space="0" w:color="auto"/>
          </w:divBdr>
        </w:div>
      </w:divsChild>
    </w:div>
    <w:div w:id="1122770123">
      <w:bodyDiv w:val="1"/>
      <w:marLeft w:val="0"/>
      <w:marRight w:val="0"/>
      <w:marTop w:val="0"/>
      <w:marBottom w:val="0"/>
      <w:divBdr>
        <w:top w:val="none" w:sz="0" w:space="0" w:color="auto"/>
        <w:left w:val="none" w:sz="0" w:space="0" w:color="auto"/>
        <w:bottom w:val="none" w:sz="0" w:space="0" w:color="auto"/>
        <w:right w:val="none" w:sz="0" w:space="0" w:color="auto"/>
      </w:divBdr>
    </w:div>
    <w:div w:id="1123038700">
      <w:bodyDiv w:val="1"/>
      <w:marLeft w:val="0"/>
      <w:marRight w:val="0"/>
      <w:marTop w:val="0"/>
      <w:marBottom w:val="0"/>
      <w:divBdr>
        <w:top w:val="none" w:sz="0" w:space="0" w:color="auto"/>
        <w:left w:val="none" w:sz="0" w:space="0" w:color="auto"/>
        <w:bottom w:val="none" w:sz="0" w:space="0" w:color="auto"/>
        <w:right w:val="none" w:sz="0" w:space="0" w:color="auto"/>
      </w:divBdr>
      <w:divsChild>
        <w:div w:id="535167121">
          <w:marLeft w:val="-720"/>
          <w:marRight w:val="0"/>
          <w:marTop w:val="0"/>
          <w:marBottom w:val="0"/>
          <w:divBdr>
            <w:top w:val="none" w:sz="0" w:space="0" w:color="auto"/>
            <w:left w:val="none" w:sz="0" w:space="0" w:color="auto"/>
            <w:bottom w:val="none" w:sz="0" w:space="0" w:color="auto"/>
            <w:right w:val="none" w:sz="0" w:space="0" w:color="auto"/>
          </w:divBdr>
        </w:div>
      </w:divsChild>
    </w:div>
    <w:div w:id="1148742867">
      <w:bodyDiv w:val="1"/>
      <w:marLeft w:val="0"/>
      <w:marRight w:val="0"/>
      <w:marTop w:val="0"/>
      <w:marBottom w:val="0"/>
      <w:divBdr>
        <w:top w:val="none" w:sz="0" w:space="0" w:color="auto"/>
        <w:left w:val="none" w:sz="0" w:space="0" w:color="auto"/>
        <w:bottom w:val="none" w:sz="0" w:space="0" w:color="auto"/>
        <w:right w:val="none" w:sz="0" w:space="0" w:color="auto"/>
      </w:divBdr>
      <w:divsChild>
        <w:div w:id="1282498218">
          <w:marLeft w:val="-720"/>
          <w:marRight w:val="0"/>
          <w:marTop w:val="0"/>
          <w:marBottom w:val="0"/>
          <w:divBdr>
            <w:top w:val="none" w:sz="0" w:space="0" w:color="auto"/>
            <w:left w:val="none" w:sz="0" w:space="0" w:color="auto"/>
            <w:bottom w:val="none" w:sz="0" w:space="0" w:color="auto"/>
            <w:right w:val="none" w:sz="0" w:space="0" w:color="auto"/>
          </w:divBdr>
        </w:div>
      </w:divsChild>
    </w:div>
    <w:div w:id="1174608076">
      <w:bodyDiv w:val="1"/>
      <w:marLeft w:val="0"/>
      <w:marRight w:val="0"/>
      <w:marTop w:val="0"/>
      <w:marBottom w:val="0"/>
      <w:divBdr>
        <w:top w:val="none" w:sz="0" w:space="0" w:color="auto"/>
        <w:left w:val="none" w:sz="0" w:space="0" w:color="auto"/>
        <w:bottom w:val="none" w:sz="0" w:space="0" w:color="auto"/>
        <w:right w:val="none" w:sz="0" w:space="0" w:color="auto"/>
      </w:divBdr>
    </w:div>
    <w:div w:id="1215585705">
      <w:bodyDiv w:val="1"/>
      <w:marLeft w:val="0"/>
      <w:marRight w:val="0"/>
      <w:marTop w:val="0"/>
      <w:marBottom w:val="0"/>
      <w:divBdr>
        <w:top w:val="none" w:sz="0" w:space="0" w:color="auto"/>
        <w:left w:val="none" w:sz="0" w:space="0" w:color="auto"/>
        <w:bottom w:val="none" w:sz="0" w:space="0" w:color="auto"/>
        <w:right w:val="none" w:sz="0" w:space="0" w:color="auto"/>
      </w:divBdr>
    </w:div>
    <w:div w:id="1256785119">
      <w:bodyDiv w:val="1"/>
      <w:marLeft w:val="0"/>
      <w:marRight w:val="0"/>
      <w:marTop w:val="0"/>
      <w:marBottom w:val="0"/>
      <w:divBdr>
        <w:top w:val="none" w:sz="0" w:space="0" w:color="auto"/>
        <w:left w:val="none" w:sz="0" w:space="0" w:color="auto"/>
        <w:bottom w:val="none" w:sz="0" w:space="0" w:color="auto"/>
        <w:right w:val="none" w:sz="0" w:space="0" w:color="auto"/>
      </w:divBdr>
      <w:divsChild>
        <w:div w:id="897276703">
          <w:marLeft w:val="-720"/>
          <w:marRight w:val="0"/>
          <w:marTop w:val="0"/>
          <w:marBottom w:val="0"/>
          <w:divBdr>
            <w:top w:val="none" w:sz="0" w:space="0" w:color="auto"/>
            <w:left w:val="none" w:sz="0" w:space="0" w:color="auto"/>
            <w:bottom w:val="none" w:sz="0" w:space="0" w:color="auto"/>
            <w:right w:val="none" w:sz="0" w:space="0" w:color="auto"/>
          </w:divBdr>
        </w:div>
      </w:divsChild>
    </w:div>
    <w:div w:id="1291131402">
      <w:bodyDiv w:val="1"/>
      <w:marLeft w:val="0"/>
      <w:marRight w:val="0"/>
      <w:marTop w:val="0"/>
      <w:marBottom w:val="0"/>
      <w:divBdr>
        <w:top w:val="none" w:sz="0" w:space="0" w:color="auto"/>
        <w:left w:val="none" w:sz="0" w:space="0" w:color="auto"/>
        <w:bottom w:val="none" w:sz="0" w:space="0" w:color="auto"/>
        <w:right w:val="none" w:sz="0" w:space="0" w:color="auto"/>
      </w:divBdr>
    </w:div>
    <w:div w:id="1338270794">
      <w:bodyDiv w:val="1"/>
      <w:marLeft w:val="0"/>
      <w:marRight w:val="0"/>
      <w:marTop w:val="0"/>
      <w:marBottom w:val="0"/>
      <w:divBdr>
        <w:top w:val="none" w:sz="0" w:space="0" w:color="auto"/>
        <w:left w:val="none" w:sz="0" w:space="0" w:color="auto"/>
        <w:bottom w:val="none" w:sz="0" w:space="0" w:color="auto"/>
        <w:right w:val="none" w:sz="0" w:space="0" w:color="auto"/>
      </w:divBdr>
    </w:div>
    <w:div w:id="1380590179">
      <w:bodyDiv w:val="1"/>
      <w:marLeft w:val="0"/>
      <w:marRight w:val="0"/>
      <w:marTop w:val="0"/>
      <w:marBottom w:val="0"/>
      <w:divBdr>
        <w:top w:val="none" w:sz="0" w:space="0" w:color="auto"/>
        <w:left w:val="none" w:sz="0" w:space="0" w:color="auto"/>
        <w:bottom w:val="none" w:sz="0" w:space="0" w:color="auto"/>
        <w:right w:val="none" w:sz="0" w:space="0" w:color="auto"/>
      </w:divBdr>
      <w:divsChild>
        <w:div w:id="1107239694">
          <w:marLeft w:val="-720"/>
          <w:marRight w:val="0"/>
          <w:marTop w:val="0"/>
          <w:marBottom w:val="0"/>
          <w:divBdr>
            <w:top w:val="none" w:sz="0" w:space="0" w:color="auto"/>
            <w:left w:val="none" w:sz="0" w:space="0" w:color="auto"/>
            <w:bottom w:val="none" w:sz="0" w:space="0" w:color="auto"/>
            <w:right w:val="none" w:sz="0" w:space="0" w:color="auto"/>
          </w:divBdr>
        </w:div>
      </w:divsChild>
    </w:div>
    <w:div w:id="1450971484">
      <w:bodyDiv w:val="1"/>
      <w:marLeft w:val="0"/>
      <w:marRight w:val="0"/>
      <w:marTop w:val="0"/>
      <w:marBottom w:val="0"/>
      <w:divBdr>
        <w:top w:val="none" w:sz="0" w:space="0" w:color="auto"/>
        <w:left w:val="none" w:sz="0" w:space="0" w:color="auto"/>
        <w:bottom w:val="none" w:sz="0" w:space="0" w:color="auto"/>
        <w:right w:val="none" w:sz="0" w:space="0" w:color="auto"/>
      </w:divBdr>
    </w:div>
    <w:div w:id="1544175808">
      <w:bodyDiv w:val="1"/>
      <w:marLeft w:val="0"/>
      <w:marRight w:val="0"/>
      <w:marTop w:val="0"/>
      <w:marBottom w:val="0"/>
      <w:divBdr>
        <w:top w:val="none" w:sz="0" w:space="0" w:color="auto"/>
        <w:left w:val="none" w:sz="0" w:space="0" w:color="auto"/>
        <w:bottom w:val="none" w:sz="0" w:space="0" w:color="auto"/>
        <w:right w:val="none" w:sz="0" w:space="0" w:color="auto"/>
      </w:divBdr>
      <w:divsChild>
        <w:div w:id="1838112293">
          <w:marLeft w:val="-720"/>
          <w:marRight w:val="0"/>
          <w:marTop w:val="0"/>
          <w:marBottom w:val="0"/>
          <w:divBdr>
            <w:top w:val="none" w:sz="0" w:space="0" w:color="auto"/>
            <w:left w:val="none" w:sz="0" w:space="0" w:color="auto"/>
            <w:bottom w:val="none" w:sz="0" w:space="0" w:color="auto"/>
            <w:right w:val="none" w:sz="0" w:space="0" w:color="auto"/>
          </w:divBdr>
        </w:div>
      </w:divsChild>
    </w:div>
    <w:div w:id="1663580398">
      <w:bodyDiv w:val="1"/>
      <w:marLeft w:val="0"/>
      <w:marRight w:val="0"/>
      <w:marTop w:val="0"/>
      <w:marBottom w:val="0"/>
      <w:divBdr>
        <w:top w:val="none" w:sz="0" w:space="0" w:color="auto"/>
        <w:left w:val="none" w:sz="0" w:space="0" w:color="auto"/>
        <w:bottom w:val="none" w:sz="0" w:space="0" w:color="auto"/>
        <w:right w:val="none" w:sz="0" w:space="0" w:color="auto"/>
      </w:divBdr>
    </w:div>
    <w:div w:id="1670256504">
      <w:bodyDiv w:val="1"/>
      <w:marLeft w:val="0"/>
      <w:marRight w:val="0"/>
      <w:marTop w:val="0"/>
      <w:marBottom w:val="0"/>
      <w:divBdr>
        <w:top w:val="none" w:sz="0" w:space="0" w:color="auto"/>
        <w:left w:val="none" w:sz="0" w:space="0" w:color="auto"/>
        <w:bottom w:val="none" w:sz="0" w:space="0" w:color="auto"/>
        <w:right w:val="none" w:sz="0" w:space="0" w:color="auto"/>
      </w:divBdr>
    </w:div>
    <w:div w:id="1776172426">
      <w:bodyDiv w:val="1"/>
      <w:marLeft w:val="0"/>
      <w:marRight w:val="0"/>
      <w:marTop w:val="0"/>
      <w:marBottom w:val="0"/>
      <w:divBdr>
        <w:top w:val="none" w:sz="0" w:space="0" w:color="auto"/>
        <w:left w:val="none" w:sz="0" w:space="0" w:color="auto"/>
        <w:bottom w:val="none" w:sz="0" w:space="0" w:color="auto"/>
        <w:right w:val="none" w:sz="0" w:space="0" w:color="auto"/>
      </w:divBdr>
      <w:divsChild>
        <w:div w:id="883100479">
          <w:marLeft w:val="-720"/>
          <w:marRight w:val="0"/>
          <w:marTop w:val="0"/>
          <w:marBottom w:val="0"/>
          <w:divBdr>
            <w:top w:val="none" w:sz="0" w:space="0" w:color="auto"/>
            <w:left w:val="none" w:sz="0" w:space="0" w:color="auto"/>
            <w:bottom w:val="none" w:sz="0" w:space="0" w:color="auto"/>
            <w:right w:val="none" w:sz="0" w:space="0" w:color="auto"/>
          </w:divBdr>
        </w:div>
      </w:divsChild>
    </w:div>
    <w:div w:id="1839227301">
      <w:bodyDiv w:val="1"/>
      <w:marLeft w:val="0"/>
      <w:marRight w:val="0"/>
      <w:marTop w:val="0"/>
      <w:marBottom w:val="0"/>
      <w:divBdr>
        <w:top w:val="none" w:sz="0" w:space="0" w:color="auto"/>
        <w:left w:val="none" w:sz="0" w:space="0" w:color="auto"/>
        <w:bottom w:val="none" w:sz="0" w:space="0" w:color="auto"/>
        <w:right w:val="none" w:sz="0" w:space="0" w:color="auto"/>
      </w:divBdr>
      <w:divsChild>
        <w:div w:id="570386515">
          <w:marLeft w:val="-720"/>
          <w:marRight w:val="0"/>
          <w:marTop w:val="0"/>
          <w:marBottom w:val="0"/>
          <w:divBdr>
            <w:top w:val="none" w:sz="0" w:space="0" w:color="auto"/>
            <w:left w:val="none" w:sz="0" w:space="0" w:color="auto"/>
            <w:bottom w:val="none" w:sz="0" w:space="0" w:color="auto"/>
            <w:right w:val="none" w:sz="0" w:space="0" w:color="auto"/>
          </w:divBdr>
        </w:div>
      </w:divsChild>
    </w:div>
    <w:div w:id="1848905636">
      <w:bodyDiv w:val="1"/>
      <w:marLeft w:val="0"/>
      <w:marRight w:val="0"/>
      <w:marTop w:val="0"/>
      <w:marBottom w:val="0"/>
      <w:divBdr>
        <w:top w:val="none" w:sz="0" w:space="0" w:color="auto"/>
        <w:left w:val="none" w:sz="0" w:space="0" w:color="auto"/>
        <w:bottom w:val="none" w:sz="0" w:space="0" w:color="auto"/>
        <w:right w:val="none" w:sz="0" w:space="0" w:color="auto"/>
      </w:divBdr>
    </w:div>
    <w:div w:id="1978879025">
      <w:bodyDiv w:val="1"/>
      <w:marLeft w:val="0"/>
      <w:marRight w:val="0"/>
      <w:marTop w:val="0"/>
      <w:marBottom w:val="0"/>
      <w:divBdr>
        <w:top w:val="none" w:sz="0" w:space="0" w:color="auto"/>
        <w:left w:val="none" w:sz="0" w:space="0" w:color="auto"/>
        <w:bottom w:val="none" w:sz="0" w:space="0" w:color="auto"/>
        <w:right w:val="none" w:sz="0" w:space="0" w:color="auto"/>
      </w:divBdr>
    </w:div>
    <w:div w:id="2009557640">
      <w:bodyDiv w:val="1"/>
      <w:marLeft w:val="0"/>
      <w:marRight w:val="0"/>
      <w:marTop w:val="0"/>
      <w:marBottom w:val="0"/>
      <w:divBdr>
        <w:top w:val="none" w:sz="0" w:space="0" w:color="auto"/>
        <w:left w:val="none" w:sz="0" w:space="0" w:color="auto"/>
        <w:bottom w:val="none" w:sz="0" w:space="0" w:color="auto"/>
        <w:right w:val="none" w:sz="0" w:space="0" w:color="auto"/>
      </w:divBdr>
      <w:divsChild>
        <w:div w:id="1850363349">
          <w:marLeft w:val="-720"/>
          <w:marRight w:val="0"/>
          <w:marTop w:val="0"/>
          <w:marBottom w:val="0"/>
          <w:divBdr>
            <w:top w:val="none" w:sz="0" w:space="0" w:color="auto"/>
            <w:left w:val="none" w:sz="0" w:space="0" w:color="auto"/>
            <w:bottom w:val="none" w:sz="0" w:space="0" w:color="auto"/>
            <w:right w:val="none" w:sz="0" w:space="0" w:color="auto"/>
          </w:divBdr>
        </w:div>
      </w:divsChild>
    </w:div>
    <w:div w:id="201498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ee3b5c-7a3f-43e9-af9a-681d4fd4246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4D8126D5CDC04ABF640160EF9925A3" ma:contentTypeVersion="14" ma:contentTypeDescription="Create a new document." ma:contentTypeScope="" ma:versionID="1fa50e6df53670ba088de5ece0157a24">
  <xsd:schema xmlns:xsd="http://www.w3.org/2001/XMLSchema" xmlns:xs="http://www.w3.org/2001/XMLSchema" xmlns:p="http://schemas.microsoft.com/office/2006/metadata/properties" xmlns:ns3="c15b2f25-5df8-4f82-b406-67cd7722c9a6" xmlns:ns4="a0ee3b5c-7a3f-43e9-af9a-681d4fd42468" targetNamespace="http://schemas.microsoft.com/office/2006/metadata/properties" ma:root="true" ma:fieldsID="304761d04d0a4f220cae5d18742cf228" ns3:_="" ns4:_="">
    <xsd:import namespace="c15b2f25-5df8-4f82-b406-67cd7722c9a6"/>
    <xsd:import namespace="a0ee3b5c-7a3f-43e9-af9a-681d4fd424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earchPropertie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b2f25-5df8-4f82-b406-67cd7722c9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ee3b5c-7a3f-43e9-af9a-681d4fd424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0D16-80E0-4891-8BA2-370D23CBB102}">
  <ds:schemaRefs>
    <ds:schemaRef ds:uri="http://schemas.microsoft.com/office/2006/metadata/properties"/>
    <ds:schemaRef ds:uri="http://schemas.microsoft.com/office/infopath/2007/PartnerControls"/>
    <ds:schemaRef ds:uri="a0ee3b5c-7a3f-43e9-af9a-681d4fd42468"/>
  </ds:schemaRefs>
</ds:datastoreItem>
</file>

<file path=customXml/itemProps2.xml><?xml version="1.0" encoding="utf-8"?>
<ds:datastoreItem xmlns:ds="http://schemas.openxmlformats.org/officeDocument/2006/customXml" ds:itemID="{D86391D7-230C-45DE-B2D5-6F38EC181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b2f25-5df8-4f82-b406-67cd7722c9a6"/>
    <ds:schemaRef ds:uri="a0ee3b5c-7a3f-43e9-af9a-681d4fd42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8DBC5-16D2-4C7A-9215-ED7369309242}">
  <ds:schemaRefs>
    <ds:schemaRef ds:uri="http://schemas.microsoft.com/sharepoint/v3/contenttype/forms"/>
  </ds:schemaRefs>
</ds:datastoreItem>
</file>

<file path=customXml/itemProps4.xml><?xml version="1.0" encoding="utf-8"?>
<ds:datastoreItem xmlns:ds="http://schemas.openxmlformats.org/officeDocument/2006/customXml" ds:itemID="{929134A8-5BCB-48D5-9568-7DBCE879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TotalTime>
  <Pages>6</Pages>
  <Words>1780</Words>
  <Characters>9792</Characters>
  <Application>Microsoft Office Word</Application>
  <DocSecurity>0</DocSecurity>
  <Lines>81</Lines>
  <Paragraphs>23</Paragraphs>
  <ScaleCrop>false</ScaleCrop>
  <Company>Springer Verlag GmbH &amp; Co.KG</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IRVYN XICALE CABRERA</cp:lastModifiedBy>
  <cp:revision>3</cp:revision>
  <cp:lastPrinted>2023-11-23T17:05:00Z</cp:lastPrinted>
  <dcterms:created xsi:type="dcterms:W3CDTF">2023-12-05T05:23:00Z</dcterms:created>
  <dcterms:modified xsi:type="dcterms:W3CDTF">2023-12-05T05:34:00Z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0x0101002E4D8126D5CDC04ABF640160EF9925A3</vt:lpwstr>
  </property>
  <property fmtid="{D5CDD505-2E9C-101B-9397-08002B2CF9AE}" pid="3" name="MediaServiceImageTags">
    <vt:lpwstr/>
  </property>
</Properties>
</file>